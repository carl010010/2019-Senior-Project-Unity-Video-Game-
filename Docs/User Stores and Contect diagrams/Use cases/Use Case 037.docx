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38AD89CA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FA236A">
              <w:rPr>
                <w:rFonts w:ascii="Tahoma" w:hAnsi="Tahoma"/>
                <w:sz w:val="16"/>
              </w:rPr>
              <w:t>Go to next level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FA236A">
              <w:rPr>
                <w:rFonts w:ascii="Tahoma" w:hAnsi="Tahoma"/>
                <w:sz w:val="16"/>
              </w:rPr>
              <w:t>037</w:t>
            </w:r>
          </w:p>
          <w:p w14:paraId="2DC42CCB" w14:textId="748BE51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FA236A">
              <w:rPr>
                <w:rFonts w:ascii="Tahoma" w:hAnsi="Tahoma"/>
                <w:sz w:val="16"/>
              </w:rPr>
              <w:t xml:space="preserve"> After level screen</w:t>
            </w:r>
          </w:p>
          <w:p w14:paraId="59F74268" w14:textId="11778768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FA236A">
              <w:rPr>
                <w:rFonts w:ascii="Tahoma" w:hAnsi="Tahoma"/>
                <w:sz w:val="16"/>
              </w:rPr>
              <w:t xml:space="preserve"> Load the next level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31925442" w:rsidR="00036C64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8.d.ii</w:t>
            </w:r>
          </w:p>
        </w:tc>
        <w:tc>
          <w:tcPr>
            <w:tcW w:w="7740" w:type="dxa"/>
          </w:tcPr>
          <w:p w14:paraId="1AC1671F" w14:textId="55B739A6" w:rsidR="00036C64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 to the next level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 w:rsidTr="00FA236A">
        <w:trPr>
          <w:cantSplit/>
          <w:trHeight w:val="161"/>
        </w:trPr>
        <w:tc>
          <w:tcPr>
            <w:tcW w:w="558" w:type="dxa"/>
          </w:tcPr>
          <w:p w14:paraId="6BEB0F26" w14:textId="2A4270E4" w:rsidR="009B3DE6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51F1A694" w:rsidR="009B3DE6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the after level screen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3E906E1B" w:rsidR="00036C64" w:rsidRDefault="00FA236A">
            <w:pPr>
              <w:rPr>
                <w:sz w:val="16"/>
              </w:rPr>
            </w:pPr>
            <w:r>
              <w:rPr>
                <w:sz w:val="16"/>
              </w:rPr>
              <w:t>Player clicks on next level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4F3A2D6B" w:rsidR="00036C64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7D86C53B" w:rsidR="00036C64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loading screen until level is loaded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FA236A" w14:paraId="7F9986BA" w14:textId="77777777">
        <w:tc>
          <w:tcPr>
            <w:tcW w:w="648" w:type="dxa"/>
          </w:tcPr>
          <w:p w14:paraId="36C9A898" w14:textId="48D0194B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72673214" w:rsidR="00FA236A" w:rsidRDefault="00FA236A">
            <w:pPr>
              <w:rPr>
                <w:sz w:val="16"/>
              </w:rPr>
            </w:pPr>
            <w:r>
              <w:rPr>
                <w:sz w:val="16"/>
              </w:rPr>
              <w:t>The Level is loaded and the player can begin playing</w:t>
            </w:r>
          </w:p>
        </w:tc>
      </w:tr>
      <w:tr w:rsidR="00FA236A" w14:paraId="32B5C39E" w14:textId="77777777">
        <w:tc>
          <w:tcPr>
            <w:tcW w:w="648" w:type="dxa"/>
          </w:tcPr>
          <w:p w14:paraId="3FD295B7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FA236A" w:rsidRDefault="00FA236A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7777777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A236A">
              <w:rPr>
                <w:rFonts w:ascii="Tahoma" w:hAnsi="Tahoma"/>
                <w:b/>
                <w:sz w:val="16"/>
              </w:rPr>
            </w:r>
            <w:r w:rsidR="00FA236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236A">
              <w:rPr>
                <w:rFonts w:ascii="Tahoma" w:hAnsi="Tahoma"/>
                <w:sz w:val="16"/>
              </w:rPr>
            </w:r>
            <w:r w:rsidR="00FA23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236A">
              <w:rPr>
                <w:rFonts w:ascii="Tahoma" w:hAnsi="Tahoma"/>
                <w:sz w:val="16"/>
              </w:rPr>
            </w:r>
            <w:r w:rsidR="00FA23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236A">
              <w:rPr>
                <w:rFonts w:ascii="Tahoma" w:hAnsi="Tahoma"/>
                <w:sz w:val="16"/>
              </w:rPr>
            </w:r>
            <w:r w:rsidR="00FA23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A236A" w14:paraId="3D4926AD" w14:textId="77777777">
        <w:trPr>
          <w:cantSplit/>
        </w:trPr>
        <w:tc>
          <w:tcPr>
            <w:tcW w:w="378" w:type="dxa"/>
          </w:tcPr>
          <w:p w14:paraId="0358ACEC" w14:textId="62A77599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4D575A67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2B3409DF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990" w:type="dxa"/>
          </w:tcPr>
          <w:p w14:paraId="08B5927C" w14:textId="066B6B6F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6205365F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2430" w:type="dxa"/>
          </w:tcPr>
          <w:p w14:paraId="72FF0AAB" w14:textId="7D03CB6D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to take to long to load the level.</w:t>
            </w:r>
          </w:p>
        </w:tc>
      </w:tr>
      <w:tr w:rsidR="00FA236A" w14:paraId="4D0B9D61" w14:textId="77777777">
        <w:trPr>
          <w:cantSplit/>
        </w:trPr>
        <w:tc>
          <w:tcPr>
            <w:tcW w:w="378" w:type="dxa"/>
          </w:tcPr>
          <w:p w14:paraId="3A5DA2A0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  <w:tr w:rsidR="00FA236A" w14:paraId="7776E97E" w14:textId="77777777">
        <w:trPr>
          <w:cantSplit/>
        </w:trPr>
        <w:tc>
          <w:tcPr>
            <w:tcW w:w="378" w:type="dxa"/>
          </w:tcPr>
          <w:p w14:paraId="51A168EE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  <w:tr w:rsidR="00FA236A" w14:paraId="4D6B0FC3" w14:textId="77777777">
        <w:trPr>
          <w:cantSplit/>
        </w:trPr>
        <w:tc>
          <w:tcPr>
            <w:tcW w:w="378" w:type="dxa"/>
          </w:tcPr>
          <w:p w14:paraId="27E86E7A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A236A" w14:paraId="42E54276" w14:textId="77777777">
        <w:tc>
          <w:tcPr>
            <w:tcW w:w="378" w:type="dxa"/>
          </w:tcPr>
          <w:p w14:paraId="76FA0DAF" w14:textId="04C1EDF2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1EBDB3F" w14:textId="1ED21004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1350" w:type="dxa"/>
          </w:tcPr>
          <w:p w14:paraId="0046F6A7" w14:textId="7BBD3EA5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Mb</w:t>
            </w:r>
          </w:p>
        </w:tc>
        <w:tc>
          <w:tcPr>
            <w:tcW w:w="1080" w:type="dxa"/>
          </w:tcPr>
          <w:p w14:paraId="3D711466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26192DF0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20mb</w:t>
            </w:r>
          </w:p>
        </w:tc>
        <w:tc>
          <w:tcPr>
            <w:tcW w:w="2790" w:type="dxa"/>
          </w:tcPr>
          <w:p w14:paraId="63FED95A" w14:textId="2F041C8A" w:rsidR="00FA236A" w:rsidRDefault="00FA23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SWAG of data needed to load level</w:t>
            </w:r>
          </w:p>
        </w:tc>
      </w:tr>
      <w:tr w:rsidR="00FA236A" w14:paraId="72DA98CA" w14:textId="77777777">
        <w:tc>
          <w:tcPr>
            <w:tcW w:w="378" w:type="dxa"/>
          </w:tcPr>
          <w:p w14:paraId="703390DD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  <w:tr w:rsidR="00FA236A" w14:paraId="3B959754" w14:textId="77777777">
        <w:tc>
          <w:tcPr>
            <w:tcW w:w="378" w:type="dxa"/>
          </w:tcPr>
          <w:p w14:paraId="4724810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  <w:tr w:rsidR="00FA236A" w14:paraId="4B85F76F" w14:textId="77777777">
        <w:tc>
          <w:tcPr>
            <w:tcW w:w="378" w:type="dxa"/>
          </w:tcPr>
          <w:p w14:paraId="74DB52FF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FA236A" w:rsidRDefault="00FA236A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47D7430D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  <w:rsid w:val="00FA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22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