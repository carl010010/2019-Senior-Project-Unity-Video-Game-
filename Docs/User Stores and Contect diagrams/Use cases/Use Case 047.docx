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16BEF9CF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r w:rsidR="00036C64">
              <w:rPr>
                <w:rFonts w:ascii="Tahoma" w:hAnsi="Tahoma"/>
                <w:sz w:val="16"/>
              </w:rPr>
              <w:t xml:space="preserve">Number : </w:t>
            </w:r>
            <w:r w:rsidR="00431D69">
              <w:rPr>
                <w:rFonts w:ascii="Tahoma" w:hAnsi="Tahoma"/>
                <w:sz w:val="16"/>
              </w:rPr>
              <w:t>Player Crouching</w:t>
            </w:r>
            <w:r w:rsidR="00036C64">
              <w:rPr>
                <w:rFonts w:ascii="Tahoma" w:hAnsi="Tahoma"/>
                <w:sz w:val="16"/>
              </w:rPr>
              <w:t xml:space="preserve"> 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431D69">
              <w:rPr>
                <w:rFonts w:ascii="Tahoma" w:hAnsi="Tahoma"/>
                <w:sz w:val="16"/>
              </w:rPr>
              <w:t>047</w:t>
            </w:r>
          </w:p>
          <w:p w14:paraId="2DC42CCB" w14:textId="3782298E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31D69">
              <w:rPr>
                <w:rFonts w:ascii="Tahoma" w:hAnsi="Tahoma"/>
                <w:sz w:val="16"/>
              </w:rPr>
              <w:t xml:space="preserve"> Player Movment</w:t>
            </w:r>
          </w:p>
          <w:p w14:paraId="59F74268" w14:textId="1780FEA3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31D69">
              <w:rPr>
                <w:rFonts w:ascii="Tahoma" w:hAnsi="Tahoma"/>
                <w:sz w:val="16"/>
              </w:rPr>
              <w:t xml:space="preserve"> Allows the player to crouch, making them smaller</w:t>
            </w:r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>
        <w:trPr>
          <w:trHeight w:val="260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298DEEA5" w:rsidR="00036C64" w:rsidRDefault="00431D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1.c</w:t>
            </w:r>
          </w:p>
        </w:tc>
        <w:tc>
          <w:tcPr>
            <w:tcW w:w="7740" w:type="dxa"/>
          </w:tcPr>
          <w:p w14:paraId="1AC1671F" w14:textId="2B990CD4" w:rsidR="00036C64" w:rsidRDefault="00431D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Allows the player to crouch</w:t>
            </w: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>
        <w:trPr>
          <w:cantSplit/>
        </w:trPr>
        <w:tc>
          <w:tcPr>
            <w:tcW w:w="558" w:type="dxa"/>
          </w:tcPr>
          <w:p w14:paraId="6BEB0F26" w14:textId="4508EA50" w:rsidR="009B3DE6" w:rsidRDefault="00431D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33B11739" w14:textId="0211C5A6" w:rsidR="009B3DE6" w:rsidRDefault="00431D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game</w:t>
            </w:r>
          </w:p>
        </w:tc>
      </w:tr>
    </w:tbl>
    <w:p w14:paraId="1821D97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 w:rsidTr="00431D69">
        <w:trPr>
          <w:trHeight w:val="152"/>
        </w:trPr>
        <w:tc>
          <w:tcPr>
            <w:tcW w:w="8748" w:type="dxa"/>
          </w:tcPr>
          <w:p w14:paraId="76057070" w14:textId="7ED828D3" w:rsidR="00036C64" w:rsidRDefault="00431D69">
            <w:pPr>
              <w:rPr>
                <w:sz w:val="16"/>
              </w:rPr>
            </w:pPr>
            <w:r>
              <w:rPr>
                <w:sz w:val="16"/>
              </w:rPr>
              <w:t>Player wants to crouch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431D69" w14:paraId="53AD029A" w14:textId="77777777">
        <w:tc>
          <w:tcPr>
            <w:tcW w:w="1098" w:type="dxa"/>
          </w:tcPr>
          <w:p w14:paraId="3278595B" w14:textId="0C228EA4" w:rsidR="00431D69" w:rsidRDefault="00431D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4E08BF3D" w14:textId="6FCA3531" w:rsidR="00431D69" w:rsidRDefault="00431D69" w:rsidP="00431D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Read keyboard input to have the player crouch</w:t>
            </w:r>
          </w:p>
        </w:tc>
        <w:tc>
          <w:tcPr>
            <w:tcW w:w="1980" w:type="dxa"/>
          </w:tcPr>
          <w:p w14:paraId="409D766E" w14:textId="77777777" w:rsidR="00431D69" w:rsidRDefault="00431D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431D69" w:rsidRDefault="00431D69">
            <w:pPr>
              <w:rPr>
                <w:rFonts w:ascii="Tahoma" w:hAnsi="Tahoma"/>
                <w:sz w:val="16"/>
              </w:rPr>
            </w:pPr>
          </w:p>
        </w:tc>
      </w:tr>
      <w:tr w:rsidR="00431D69" w14:paraId="19EC29C9" w14:textId="77777777">
        <w:tc>
          <w:tcPr>
            <w:tcW w:w="1098" w:type="dxa"/>
          </w:tcPr>
          <w:p w14:paraId="2F49BAAB" w14:textId="77777777" w:rsidR="00431D69" w:rsidRDefault="00431D69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3A8AFB1A" w14:textId="77777777" w:rsidR="00431D69" w:rsidRDefault="00431D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00CFEB24" w14:textId="77777777" w:rsidR="00431D69" w:rsidRDefault="00431D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431D69" w:rsidRDefault="00431D69">
            <w:pPr>
              <w:rPr>
                <w:rFonts w:ascii="Tahoma" w:hAnsi="Tahoma"/>
                <w:sz w:val="16"/>
              </w:rPr>
            </w:pPr>
          </w:p>
        </w:tc>
      </w:tr>
      <w:tr w:rsidR="00431D69" w14:paraId="10959915" w14:textId="77777777">
        <w:tc>
          <w:tcPr>
            <w:tcW w:w="1098" w:type="dxa"/>
          </w:tcPr>
          <w:p w14:paraId="140BCDFA" w14:textId="77777777" w:rsidR="00431D69" w:rsidRDefault="00431D69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23E9AE03" w14:textId="77777777" w:rsidR="00431D69" w:rsidRDefault="00431D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6C579C9" w14:textId="77777777" w:rsidR="00431D69" w:rsidRDefault="00431D69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431D69" w:rsidRDefault="00431D69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873F72" w14:paraId="7F9986BA" w14:textId="77777777">
        <w:tc>
          <w:tcPr>
            <w:tcW w:w="648" w:type="dxa"/>
          </w:tcPr>
          <w:p w14:paraId="36C9A898" w14:textId="014AE907" w:rsidR="00873F72" w:rsidRDefault="00873F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00" w:type="dxa"/>
          </w:tcPr>
          <w:p w14:paraId="7155B1F9" w14:textId="31DA56C9" w:rsidR="00873F72" w:rsidRDefault="00873F72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>The player has crouched</w:t>
            </w:r>
          </w:p>
        </w:tc>
      </w:tr>
      <w:tr w:rsidR="00873F72" w14:paraId="32B5C39E" w14:textId="77777777">
        <w:tc>
          <w:tcPr>
            <w:tcW w:w="648" w:type="dxa"/>
          </w:tcPr>
          <w:p w14:paraId="3FD295B7" w14:textId="77777777" w:rsidR="00873F72" w:rsidRDefault="00873F72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873F72" w:rsidRDefault="00873F72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873F72" w14:paraId="6B2A93F7" w14:textId="77777777">
        <w:tc>
          <w:tcPr>
            <w:tcW w:w="1548" w:type="dxa"/>
          </w:tcPr>
          <w:p w14:paraId="15D263E2" w14:textId="347F3102" w:rsidR="00873F72" w:rsidRDefault="00873F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Movement</w:t>
            </w:r>
          </w:p>
        </w:tc>
        <w:tc>
          <w:tcPr>
            <w:tcW w:w="4950" w:type="dxa"/>
          </w:tcPr>
          <w:p w14:paraId="434EA4C0" w14:textId="0F6FF54C" w:rsidR="00873F72" w:rsidRDefault="00873F72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4F430CB2" w:rsidR="00873F72" w:rsidRDefault="00873F7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Crouch amount, is crouched</w:t>
            </w:r>
            <w:bookmarkStart w:id="0" w:name="_GoBack"/>
            <w:bookmarkEnd w:id="0"/>
          </w:p>
        </w:tc>
      </w:tr>
      <w:tr w:rsidR="00873F72" w14:paraId="38D4D8C6" w14:textId="77777777" w:rsidTr="00873F72">
        <w:trPr>
          <w:trHeight w:val="161"/>
        </w:trPr>
        <w:tc>
          <w:tcPr>
            <w:tcW w:w="1548" w:type="dxa"/>
          </w:tcPr>
          <w:p w14:paraId="5B7B52BB" w14:textId="77777777" w:rsidR="00873F72" w:rsidRDefault="00873F72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3E45D084" w:rsidR="00873F72" w:rsidRDefault="00873F72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873F72" w:rsidRDefault="00873F72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AD5AC0" w14:paraId="200D52FE" w14:textId="77777777">
        <w:tc>
          <w:tcPr>
            <w:tcW w:w="1728" w:type="dxa"/>
          </w:tcPr>
          <w:p w14:paraId="783D6C7A" w14:textId="64525FC3" w:rsidR="00AD5AC0" w:rsidRDefault="00AD5A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6210" w:type="dxa"/>
          </w:tcPr>
          <w:p w14:paraId="67778AAA" w14:textId="4730A1AB" w:rsidR="00AD5AC0" w:rsidRDefault="00AD5A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While in game we will constantly check if the player has used the keyboard</w:t>
            </w:r>
          </w:p>
        </w:tc>
        <w:tc>
          <w:tcPr>
            <w:tcW w:w="810" w:type="dxa"/>
          </w:tcPr>
          <w:p w14:paraId="700F8FD2" w14:textId="2FB6F131" w:rsidR="00AD5AC0" w:rsidRDefault="00AD5A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</w:tr>
      <w:tr w:rsidR="00AD5AC0" w14:paraId="38D5A8E7" w14:textId="77777777">
        <w:tc>
          <w:tcPr>
            <w:tcW w:w="1728" w:type="dxa"/>
          </w:tcPr>
          <w:p w14:paraId="3A359CBC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35CAB68F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CCA52C2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>
        <w:tc>
          <w:tcPr>
            <w:tcW w:w="8748" w:type="dxa"/>
          </w:tcPr>
          <w:p w14:paraId="6B57E684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   (OR)Fixed:</w:t>
            </w:r>
          </w:p>
          <w:p w14:paraId="26334586" w14:textId="620B8A2D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873F72">
              <w:rPr>
                <w:rFonts w:ascii="Tahoma" w:hAnsi="Tahoma"/>
                <w:b/>
                <w:sz w:val="16"/>
              </w:rPr>
            </w:r>
            <w:r w:rsidR="00873F72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73F72">
              <w:rPr>
                <w:rFonts w:ascii="Tahoma" w:hAnsi="Tahoma"/>
                <w:sz w:val="16"/>
              </w:rPr>
            </w:r>
            <w:r w:rsidR="00873F7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73F72">
              <w:rPr>
                <w:rFonts w:ascii="Tahoma" w:hAnsi="Tahoma"/>
                <w:sz w:val="16"/>
              </w:rPr>
            </w:r>
            <w:r w:rsidR="00873F7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73F72">
              <w:rPr>
                <w:rFonts w:ascii="Tahoma" w:hAnsi="Tahoma"/>
                <w:sz w:val="16"/>
              </w:rPr>
            </w:r>
            <w:r w:rsidR="00873F7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  <w:r w:rsidR="00AD5AC0">
              <w:rPr>
                <w:rFonts w:ascii="Tahoma" w:hAnsi="Tahoma"/>
                <w:sz w:val="16"/>
              </w:rPr>
              <w:t xml:space="preserve"> See comments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>
        <w:trPr>
          <w:cantSplit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AD5AC0" w14:paraId="3D4926AD" w14:textId="77777777">
        <w:trPr>
          <w:cantSplit/>
        </w:trPr>
        <w:tc>
          <w:tcPr>
            <w:tcW w:w="378" w:type="dxa"/>
          </w:tcPr>
          <w:p w14:paraId="0358ACEC" w14:textId="2314087E" w:rsidR="00AD5AC0" w:rsidRDefault="00AD5A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7BEE79E0" w14:textId="52967D79" w:rsidR="00AD5AC0" w:rsidRDefault="00AD5A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14:paraId="06C683A9" w14:textId="72587188" w:rsidR="00AD5AC0" w:rsidRDefault="00AD5A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990" w:type="dxa"/>
          </w:tcPr>
          <w:p w14:paraId="08B5927C" w14:textId="460861CC" w:rsidR="00AD5AC0" w:rsidRDefault="00AD5A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14:paraId="38C15958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4A9C9E75" w:rsidR="00AD5AC0" w:rsidRDefault="00AD5A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0.016</w:t>
            </w:r>
          </w:p>
        </w:tc>
        <w:tc>
          <w:tcPr>
            <w:tcW w:w="2430" w:type="dxa"/>
          </w:tcPr>
          <w:p w14:paraId="72FF0AAB" w14:textId="7577D60D" w:rsidR="00AD5AC0" w:rsidRDefault="00AD5AC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should be moved as quickly as possible</w:t>
            </w:r>
          </w:p>
        </w:tc>
      </w:tr>
      <w:tr w:rsidR="00AD5AC0" w14:paraId="4D0B9D61" w14:textId="77777777">
        <w:trPr>
          <w:cantSplit/>
        </w:trPr>
        <w:tc>
          <w:tcPr>
            <w:tcW w:w="378" w:type="dxa"/>
          </w:tcPr>
          <w:p w14:paraId="3A5DA2A0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</w:tr>
      <w:tr w:rsidR="00AD5AC0" w14:paraId="7776E97E" w14:textId="77777777">
        <w:trPr>
          <w:cantSplit/>
        </w:trPr>
        <w:tc>
          <w:tcPr>
            <w:tcW w:w="378" w:type="dxa"/>
          </w:tcPr>
          <w:p w14:paraId="51A168EE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</w:tr>
      <w:tr w:rsidR="00AD5AC0" w14:paraId="4D6B0FC3" w14:textId="77777777">
        <w:trPr>
          <w:cantSplit/>
        </w:trPr>
        <w:tc>
          <w:tcPr>
            <w:tcW w:w="378" w:type="dxa"/>
          </w:tcPr>
          <w:p w14:paraId="27E86E7A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AD5AC0" w:rsidRDefault="00AD5AC0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>
        <w:tc>
          <w:tcPr>
            <w:tcW w:w="378" w:type="dxa"/>
          </w:tcPr>
          <w:p w14:paraId="76FA0DAF" w14:textId="5C97328E" w:rsidR="00036C64" w:rsidRDefault="00205AF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1EBD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046F6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FED95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C118D61" w14:textId="44927D9B"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05AF9"/>
    <w:rsid w:val="00227354"/>
    <w:rsid w:val="00431D69"/>
    <w:rsid w:val="004F6175"/>
    <w:rsid w:val="00623910"/>
    <w:rsid w:val="006E1E63"/>
    <w:rsid w:val="007E0B86"/>
    <w:rsid w:val="00873F72"/>
    <w:rsid w:val="008D2A8D"/>
    <w:rsid w:val="009A69A8"/>
    <w:rsid w:val="009B3DE6"/>
    <w:rsid w:val="00A9528A"/>
    <w:rsid w:val="00AD5AC0"/>
    <w:rsid w:val="00B257A6"/>
    <w:rsid w:val="00B402B4"/>
    <w:rsid w:val="00BC7D8C"/>
    <w:rsid w:val="00CE3A33"/>
    <w:rsid w:val="00D61FDA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24</TotalTime>
  <Pages>2</Pages>
  <Words>322</Words>
  <Characters>1839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25</cp:revision>
  <cp:lastPrinted>2012-09-26T15:17:00Z</cp:lastPrinted>
  <dcterms:created xsi:type="dcterms:W3CDTF">2012-09-26T15:11:00Z</dcterms:created>
  <dcterms:modified xsi:type="dcterms:W3CDTF">2018-10-12T03:29:00Z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