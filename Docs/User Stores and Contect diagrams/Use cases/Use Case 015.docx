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6CC712DF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14E1D4E" w14:textId="77777777"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14:paraId="7E2825C2" w14:textId="77777777">
        <w:trPr>
          <w:trHeight w:val="764"/>
        </w:trPr>
        <w:tc>
          <w:tcPr>
            <w:tcW w:w="4518" w:type="dxa"/>
          </w:tcPr>
          <w:p w14:paraId="2C2BF78A" w14:textId="7B620DC5"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CE3A33">
              <w:rPr>
                <w:rFonts w:ascii="Tahoma" w:hAnsi="Tahoma"/>
                <w:sz w:val="16"/>
              </w:rPr>
              <w:t>Name\</w:t>
            </w:r>
            <w:r w:rsidR="00036C64">
              <w:rPr>
                <w:rFonts w:ascii="Tahoma" w:hAnsi="Tahoma"/>
                <w:sz w:val="16"/>
              </w:rPr>
              <w:t xml:space="preserve">Number :  </w:t>
            </w:r>
            <w:r w:rsidR="00D45E59">
              <w:rPr>
                <w:rFonts w:ascii="Tahoma" w:hAnsi="Tahoma"/>
                <w:sz w:val="16"/>
              </w:rPr>
              <w:t>(Adds)Settings menu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4F6175">
              <w:rPr>
                <w:rFonts w:ascii="Tahoma" w:hAnsi="Tahoma"/>
                <w:sz w:val="16"/>
              </w:rPr>
              <w:t>UC</w:t>
            </w:r>
            <w:r w:rsidR="00D45E59">
              <w:rPr>
                <w:rFonts w:ascii="Tahoma" w:hAnsi="Tahoma"/>
                <w:sz w:val="16"/>
              </w:rPr>
              <w:t xml:space="preserve"> 015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</w:p>
          <w:p w14:paraId="2DC42CCB" w14:textId="34DF4675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D45E59">
              <w:rPr>
                <w:rFonts w:ascii="Tahoma" w:hAnsi="Tahoma"/>
                <w:sz w:val="16"/>
              </w:rPr>
              <w:t xml:space="preserve"> Settings menu</w:t>
            </w:r>
          </w:p>
          <w:p w14:paraId="59F74268" w14:textId="749EBAD6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D45E59">
              <w:rPr>
                <w:rFonts w:ascii="Tahoma" w:hAnsi="Tahoma"/>
                <w:sz w:val="16"/>
              </w:rPr>
              <w:t xml:space="preserve"> Allow the player to change settings</w:t>
            </w:r>
          </w:p>
          <w:p w14:paraId="7DBB87B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1E535672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8D2A8D">
              <w:rPr>
                <w:rFonts w:ascii="Tahoma" w:hAnsi="Tahoma"/>
                <w:sz w:val="16"/>
              </w:rPr>
              <w:t xml:space="preserve"> Carl Lowther</w:t>
            </w:r>
          </w:p>
        </w:tc>
      </w:tr>
    </w:tbl>
    <w:p w14:paraId="653D753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3F1A5156" w14:textId="77777777">
        <w:tc>
          <w:tcPr>
            <w:tcW w:w="8748" w:type="dxa"/>
            <w:gridSpan w:val="2"/>
            <w:shd w:val="pct25" w:color="auto" w:fill="FFFFFF"/>
          </w:tcPr>
          <w:p w14:paraId="01C6B4FF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6DE25B41" w14:textId="77777777">
        <w:trPr>
          <w:trHeight w:val="260"/>
        </w:trPr>
        <w:tc>
          <w:tcPr>
            <w:tcW w:w="1008" w:type="dxa"/>
          </w:tcPr>
          <w:p w14:paraId="6FAF1AA5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2B9E2AF2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089DD5F3" w14:textId="77777777">
        <w:trPr>
          <w:trHeight w:val="260"/>
        </w:trPr>
        <w:tc>
          <w:tcPr>
            <w:tcW w:w="1008" w:type="dxa"/>
          </w:tcPr>
          <w:p w14:paraId="1FD3C88C" w14:textId="087296C3" w:rsidR="00036C64" w:rsidRDefault="00D45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8.c</w:t>
            </w:r>
          </w:p>
        </w:tc>
        <w:tc>
          <w:tcPr>
            <w:tcW w:w="7740" w:type="dxa"/>
          </w:tcPr>
          <w:p w14:paraId="1AC1671F" w14:textId="2F0E636C" w:rsidR="00036C64" w:rsidRDefault="00D45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Settings menu</w:t>
            </w:r>
          </w:p>
        </w:tc>
      </w:tr>
      <w:tr w:rsidR="00036C64" w14:paraId="1464D791" w14:textId="77777777">
        <w:trPr>
          <w:trHeight w:val="260"/>
        </w:trPr>
        <w:tc>
          <w:tcPr>
            <w:tcW w:w="1008" w:type="dxa"/>
          </w:tcPr>
          <w:p w14:paraId="2A257B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B0F48B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26E8547" w14:textId="77777777">
        <w:trPr>
          <w:trHeight w:val="260"/>
        </w:trPr>
        <w:tc>
          <w:tcPr>
            <w:tcW w:w="1008" w:type="dxa"/>
          </w:tcPr>
          <w:p w14:paraId="7BAE95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3B3591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22684B1" w14:textId="77777777">
        <w:trPr>
          <w:trHeight w:val="260"/>
        </w:trPr>
        <w:tc>
          <w:tcPr>
            <w:tcW w:w="1008" w:type="dxa"/>
          </w:tcPr>
          <w:p w14:paraId="24FBC3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697E022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ABD35F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1D9D7F34" w14:textId="77777777">
        <w:tc>
          <w:tcPr>
            <w:tcW w:w="8748" w:type="dxa"/>
            <w:gridSpan w:val="3"/>
            <w:shd w:val="pct25" w:color="auto" w:fill="FFFFFF"/>
          </w:tcPr>
          <w:p w14:paraId="07CB4EDF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61B70183" w14:textId="77777777">
        <w:tc>
          <w:tcPr>
            <w:tcW w:w="2214" w:type="dxa"/>
          </w:tcPr>
          <w:p w14:paraId="3E25BE97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490D726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23E9F70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26B3DC21" w14:textId="77777777">
        <w:tc>
          <w:tcPr>
            <w:tcW w:w="2214" w:type="dxa"/>
          </w:tcPr>
          <w:p w14:paraId="44C1F859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2214" w:type="dxa"/>
          </w:tcPr>
          <w:p w14:paraId="60614E8A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  <w:tc>
          <w:tcPr>
            <w:tcW w:w="4320" w:type="dxa"/>
          </w:tcPr>
          <w:p w14:paraId="100EE6AB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 w14:paraId="0CB6A1AD" w14:textId="77777777">
        <w:tc>
          <w:tcPr>
            <w:tcW w:w="2214" w:type="dxa"/>
          </w:tcPr>
          <w:p w14:paraId="5D10A5B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62B170F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4C484C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E383669" w14:textId="77777777">
        <w:tc>
          <w:tcPr>
            <w:tcW w:w="2214" w:type="dxa"/>
          </w:tcPr>
          <w:p w14:paraId="556517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224294E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F57969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B9A229F" w14:textId="77777777">
        <w:tc>
          <w:tcPr>
            <w:tcW w:w="2214" w:type="dxa"/>
          </w:tcPr>
          <w:p w14:paraId="1D8C05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1FC86BE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6DF9D1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32EE82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20BE7CB6" w14:textId="77777777">
        <w:tc>
          <w:tcPr>
            <w:tcW w:w="8748" w:type="dxa"/>
            <w:gridSpan w:val="3"/>
            <w:shd w:val="pct25" w:color="auto" w:fill="FFFFFF"/>
          </w:tcPr>
          <w:p w14:paraId="498C26E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  <w:r w:rsidR="009A69A8">
              <w:rPr>
                <w:rFonts w:ascii="Tahoma" w:hAnsi="Tahoma"/>
                <w:b/>
                <w:sz w:val="24"/>
              </w:rPr>
              <w:t xml:space="preserve"> (Adds Only)</w:t>
            </w:r>
          </w:p>
        </w:tc>
      </w:tr>
      <w:tr w:rsidR="00036C64" w14:paraId="3E8EA56A" w14:textId="77777777">
        <w:tc>
          <w:tcPr>
            <w:tcW w:w="2214" w:type="dxa"/>
          </w:tcPr>
          <w:p w14:paraId="46C31C72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4627227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66151D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68569BE2" w14:textId="77777777" w:rsidTr="00D45E59">
        <w:trPr>
          <w:trHeight w:val="224"/>
        </w:trPr>
        <w:tc>
          <w:tcPr>
            <w:tcW w:w="2214" w:type="dxa"/>
          </w:tcPr>
          <w:p w14:paraId="016C9F57" w14:textId="51C01371" w:rsidR="00036C64" w:rsidRDefault="00D45E59" w:rsidP="00D45E59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Main menu settings</w:t>
            </w:r>
          </w:p>
        </w:tc>
        <w:tc>
          <w:tcPr>
            <w:tcW w:w="2214" w:type="dxa"/>
          </w:tcPr>
          <w:p w14:paraId="3F297930" w14:textId="07AA1E5C" w:rsidR="00036C64" w:rsidRDefault="00D45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010</w:t>
            </w:r>
          </w:p>
        </w:tc>
        <w:tc>
          <w:tcPr>
            <w:tcW w:w="4320" w:type="dxa"/>
          </w:tcPr>
          <w:p w14:paraId="351B0333" w14:textId="168F04F6" w:rsidR="00036C64" w:rsidRDefault="00E8123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036C64" w14:paraId="1086439F" w14:textId="77777777">
        <w:tc>
          <w:tcPr>
            <w:tcW w:w="2214" w:type="dxa"/>
          </w:tcPr>
          <w:p w14:paraId="5DA71D91" w14:textId="62217563" w:rsidR="00036C64" w:rsidRDefault="00D45E59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In-game Menu</w:t>
            </w:r>
          </w:p>
        </w:tc>
        <w:tc>
          <w:tcPr>
            <w:tcW w:w="2214" w:type="dxa"/>
          </w:tcPr>
          <w:p w14:paraId="6F26362A" w14:textId="5DE1943C" w:rsidR="00036C64" w:rsidRDefault="00D871E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024</w:t>
            </w:r>
          </w:p>
        </w:tc>
        <w:tc>
          <w:tcPr>
            <w:tcW w:w="4320" w:type="dxa"/>
          </w:tcPr>
          <w:p w14:paraId="27F8D814" w14:textId="210321AD" w:rsidR="00036C64" w:rsidRDefault="00E8123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bookmarkStart w:id="0" w:name="_GoBack"/>
            <w:bookmarkEnd w:id="0"/>
          </w:p>
        </w:tc>
      </w:tr>
    </w:tbl>
    <w:p w14:paraId="09DCE1C3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63C284A1" w14:textId="77777777">
        <w:tc>
          <w:tcPr>
            <w:tcW w:w="8748" w:type="dxa"/>
            <w:gridSpan w:val="3"/>
            <w:shd w:val="pct25" w:color="auto" w:fill="FFFFFF"/>
          </w:tcPr>
          <w:p w14:paraId="79CDB5C0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41769376" w14:textId="77777777">
        <w:tc>
          <w:tcPr>
            <w:tcW w:w="2214" w:type="dxa"/>
          </w:tcPr>
          <w:p w14:paraId="3866F45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0B7D3D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14:paraId="0746C81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50D96FE3" w14:textId="77777777">
        <w:tc>
          <w:tcPr>
            <w:tcW w:w="2214" w:type="dxa"/>
          </w:tcPr>
          <w:p w14:paraId="7D03FACB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14:paraId="1CB9314A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14:paraId="07A49AF5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The player that’s interacting with the video game.</w:t>
            </w:r>
          </w:p>
        </w:tc>
      </w:tr>
      <w:tr w:rsidR="00036C64" w14:paraId="1F9830B0" w14:textId="77777777">
        <w:tc>
          <w:tcPr>
            <w:tcW w:w="2214" w:type="dxa"/>
          </w:tcPr>
          <w:p w14:paraId="40A62ADC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1C71A21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0E424686" w14:textId="77777777" w:rsidR="00036C64" w:rsidRDefault="00036C64">
            <w:pPr>
              <w:rPr>
                <w:sz w:val="16"/>
              </w:rPr>
            </w:pPr>
          </w:p>
        </w:tc>
      </w:tr>
      <w:tr w:rsidR="00036C64" w14:paraId="5E85336A" w14:textId="77777777">
        <w:tc>
          <w:tcPr>
            <w:tcW w:w="2214" w:type="dxa"/>
          </w:tcPr>
          <w:p w14:paraId="2C9097A5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2166843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70AAAB94" w14:textId="77777777" w:rsidR="00036C64" w:rsidRDefault="00036C64">
            <w:pPr>
              <w:rPr>
                <w:sz w:val="16"/>
              </w:rPr>
            </w:pPr>
          </w:p>
        </w:tc>
      </w:tr>
    </w:tbl>
    <w:p w14:paraId="3712640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5B377B15" w14:textId="77777777">
        <w:tc>
          <w:tcPr>
            <w:tcW w:w="8748" w:type="dxa"/>
            <w:gridSpan w:val="2"/>
            <w:shd w:val="pct25" w:color="auto" w:fill="FFFFFF"/>
          </w:tcPr>
          <w:p w14:paraId="5793C69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70619DAE" w14:textId="77777777">
        <w:trPr>
          <w:cantSplit/>
        </w:trPr>
        <w:tc>
          <w:tcPr>
            <w:tcW w:w="558" w:type="dxa"/>
          </w:tcPr>
          <w:p w14:paraId="7A79ACBE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28E4E63E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14:paraId="2BD4A745" w14:textId="77777777">
        <w:trPr>
          <w:cantSplit/>
        </w:trPr>
        <w:tc>
          <w:tcPr>
            <w:tcW w:w="558" w:type="dxa"/>
          </w:tcPr>
          <w:p w14:paraId="6BEB0F26" w14:textId="560902FF" w:rsidR="009B3DE6" w:rsidRDefault="00D45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90" w:type="dxa"/>
          </w:tcPr>
          <w:p w14:paraId="33B11739" w14:textId="41B7BB85" w:rsidR="009B3DE6" w:rsidRDefault="00D45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 main menu or in game menu</w:t>
            </w:r>
          </w:p>
        </w:tc>
      </w:tr>
    </w:tbl>
    <w:p w14:paraId="1821D970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AC8D7A4" w14:textId="77777777" w:rsidTr="00D45E59">
        <w:trPr>
          <w:trHeight w:val="314"/>
        </w:trPr>
        <w:tc>
          <w:tcPr>
            <w:tcW w:w="8748" w:type="dxa"/>
            <w:shd w:val="pct25" w:color="auto" w:fill="FFFFFF"/>
          </w:tcPr>
          <w:p w14:paraId="659F4938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 w14:paraId="49B76BED" w14:textId="77777777">
        <w:tc>
          <w:tcPr>
            <w:tcW w:w="8748" w:type="dxa"/>
          </w:tcPr>
          <w:p w14:paraId="76057070" w14:textId="40A1A253" w:rsidR="00036C64" w:rsidRDefault="00D45E59">
            <w:pPr>
              <w:rPr>
                <w:sz w:val="16"/>
              </w:rPr>
            </w:pPr>
            <w:r>
              <w:rPr>
                <w:sz w:val="16"/>
              </w:rPr>
              <w:t>Player opens settings</w:t>
            </w:r>
          </w:p>
        </w:tc>
      </w:tr>
    </w:tbl>
    <w:p w14:paraId="1CB44B0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131B58C2" w14:textId="77777777">
        <w:tc>
          <w:tcPr>
            <w:tcW w:w="8748" w:type="dxa"/>
            <w:gridSpan w:val="4"/>
            <w:shd w:val="pct25" w:color="auto" w:fill="FFFFFF"/>
          </w:tcPr>
          <w:p w14:paraId="4BAEFC8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5B0A3AA3" w14:textId="77777777">
        <w:tc>
          <w:tcPr>
            <w:tcW w:w="1098" w:type="dxa"/>
          </w:tcPr>
          <w:p w14:paraId="1B28D26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081CC80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331C19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36DD18B9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14:paraId="53AD029A" w14:textId="77777777">
        <w:tc>
          <w:tcPr>
            <w:tcW w:w="1098" w:type="dxa"/>
          </w:tcPr>
          <w:p w14:paraId="3278595B" w14:textId="13DD2F29" w:rsidR="00036C64" w:rsidRDefault="00D45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14:paraId="4E08BF3D" w14:textId="2F8B23F7" w:rsidR="00036C64" w:rsidRDefault="00D45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Show main menu</w:t>
            </w:r>
          </w:p>
        </w:tc>
        <w:tc>
          <w:tcPr>
            <w:tcW w:w="1980" w:type="dxa"/>
          </w:tcPr>
          <w:p w14:paraId="409D76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3D529A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9EC29C9" w14:textId="77777777" w:rsidTr="00D45E59">
        <w:trPr>
          <w:trHeight w:val="224"/>
        </w:trPr>
        <w:tc>
          <w:tcPr>
            <w:tcW w:w="1098" w:type="dxa"/>
          </w:tcPr>
          <w:p w14:paraId="2F49BAAB" w14:textId="07EF84D7" w:rsidR="00036C64" w:rsidRDefault="00D45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14:paraId="3A8AFB1A" w14:textId="0AC7D1DF" w:rsidR="00036C64" w:rsidRDefault="00D45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Edit audio</w:t>
            </w:r>
          </w:p>
        </w:tc>
        <w:tc>
          <w:tcPr>
            <w:tcW w:w="1980" w:type="dxa"/>
          </w:tcPr>
          <w:p w14:paraId="00CFEB24" w14:textId="1B02AC68" w:rsidR="00036C64" w:rsidRDefault="00D45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015.1</w:t>
            </w:r>
          </w:p>
        </w:tc>
        <w:tc>
          <w:tcPr>
            <w:tcW w:w="1800" w:type="dxa"/>
          </w:tcPr>
          <w:p w14:paraId="437C7D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959915" w14:textId="77777777">
        <w:tc>
          <w:tcPr>
            <w:tcW w:w="1098" w:type="dxa"/>
          </w:tcPr>
          <w:p w14:paraId="140BCDFA" w14:textId="2ECB2078" w:rsidR="00036C64" w:rsidRDefault="00D45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14:paraId="23E9AE03" w14:textId="41A967DF" w:rsidR="00036C64" w:rsidRDefault="00D45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Exit settings</w:t>
            </w:r>
          </w:p>
        </w:tc>
        <w:tc>
          <w:tcPr>
            <w:tcW w:w="1980" w:type="dxa"/>
          </w:tcPr>
          <w:p w14:paraId="56C579C9" w14:textId="35C8D421" w:rsidR="00036C64" w:rsidRDefault="00D45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015.5</w:t>
            </w:r>
          </w:p>
        </w:tc>
        <w:tc>
          <w:tcPr>
            <w:tcW w:w="1800" w:type="dxa"/>
          </w:tcPr>
          <w:p w14:paraId="70DE05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61E8196" w14:textId="77777777" w:rsidR="00036C64" w:rsidRDefault="00036C64"/>
    <w:p w14:paraId="6B5E31DA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288CEEEC" w14:textId="77777777">
        <w:tc>
          <w:tcPr>
            <w:tcW w:w="8748" w:type="dxa"/>
            <w:gridSpan w:val="3"/>
            <w:shd w:val="pct25" w:color="auto" w:fill="FFFFFF"/>
          </w:tcPr>
          <w:p w14:paraId="17AB7AA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14:paraId="717601FE" w14:textId="77777777">
        <w:tc>
          <w:tcPr>
            <w:tcW w:w="2358" w:type="dxa"/>
          </w:tcPr>
          <w:p w14:paraId="41B6AB8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7E0159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AA8313F" w14:textId="77777777"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14:paraId="07558A8B" w14:textId="77777777">
        <w:tc>
          <w:tcPr>
            <w:tcW w:w="2358" w:type="dxa"/>
          </w:tcPr>
          <w:p w14:paraId="573771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14:paraId="05138B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9E027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0B95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3930A20A" w14:textId="77777777">
        <w:tc>
          <w:tcPr>
            <w:tcW w:w="8748" w:type="dxa"/>
            <w:gridSpan w:val="2"/>
            <w:shd w:val="pct25" w:color="auto" w:fill="FFFFFF"/>
          </w:tcPr>
          <w:p w14:paraId="51C2CC9E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262A108D" w14:textId="77777777">
        <w:tc>
          <w:tcPr>
            <w:tcW w:w="648" w:type="dxa"/>
          </w:tcPr>
          <w:p w14:paraId="19C52EE7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3CA52285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14:paraId="7F9986BA" w14:textId="77777777">
        <w:tc>
          <w:tcPr>
            <w:tcW w:w="648" w:type="dxa"/>
          </w:tcPr>
          <w:p w14:paraId="36C9A898" w14:textId="747ECD6D" w:rsidR="009B3DE6" w:rsidRDefault="00D45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00" w:type="dxa"/>
          </w:tcPr>
          <w:p w14:paraId="7155B1F9" w14:textId="3F9BCDD4" w:rsidR="009B3DE6" w:rsidRDefault="00D45E59">
            <w:pPr>
              <w:rPr>
                <w:sz w:val="16"/>
              </w:rPr>
            </w:pPr>
            <w:r>
              <w:rPr>
                <w:sz w:val="16"/>
              </w:rPr>
              <w:t>Setting menu is open</w:t>
            </w:r>
          </w:p>
        </w:tc>
      </w:tr>
      <w:tr w:rsidR="009B3DE6" w14:paraId="32B5C39E" w14:textId="77777777">
        <w:tc>
          <w:tcPr>
            <w:tcW w:w="648" w:type="dxa"/>
          </w:tcPr>
          <w:p w14:paraId="3FD295B7" w14:textId="77777777"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14:paraId="0CC668F9" w14:textId="77777777" w:rsidR="009B3DE6" w:rsidRDefault="009B3DE6">
            <w:pPr>
              <w:rPr>
                <w:sz w:val="16"/>
              </w:rPr>
            </w:pPr>
          </w:p>
        </w:tc>
      </w:tr>
    </w:tbl>
    <w:p w14:paraId="021E4FD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36F328C4" w14:textId="77777777">
        <w:tc>
          <w:tcPr>
            <w:tcW w:w="8748" w:type="dxa"/>
            <w:gridSpan w:val="3"/>
            <w:shd w:val="pct25" w:color="auto" w:fill="FFFFFF"/>
          </w:tcPr>
          <w:p w14:paraId="5FEA34A9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70235074" w14:textId="77777777">
        <w:tc>
          <w:tcPr>
            <w:tcW w:w="1548" w:type="dxa"/>
          </w:tcPr>
          <w:p w14:paraId="296FAAD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BFABAF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CE2CDE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4400DCC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14:paraId="6B2A93F7" w14:textId="77777777">
        <w:tc>
          <w:tcPr>
            <w:tcW w:w="1548" w:type="dxa"/>
          </w:tcPr>
          <w:p w14:paraId="15D263E2" w14:textId="573401F9" w:rsidR="00036C64" w:rsidRDefault="00D45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Settings menu</w:t>
            </w:r>
          </w:p>
        </w:tc>
        <w:tc>
          <w:tcPr>
            <w:tcW w:w="4950" w:type="dxa"/>
          </w:tcPr>
          <w:p w14:paraId="434EA4C0" w14:textId="013CA3FF" w:rsidR="00036C64" w:rsidRDefault="00D45E5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 list of UI objects</w:t>
            </w:r>
          </w:p>
        </w:tc>
        <w:tc>
          <w:tcPr>
            <w:tcW w:w="2250" w:type="dxa"/>
          </w:tcPr>
          <w:p w14:paraId="3B1336D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D4D8C6" w14:textId="77777777">
        <w:tc>
          <w:tcPr>
            <w:tcW w:w="1548" w:type="dxa"/>
          </w:tcPr>
          <w:p w14:paraId="5B7B52B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2521AE4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18275AD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88D08A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18BF37B3" w14:textId="77777777">
        <w:tc>
          <w:tcPr>
            <w:tcW w:w="8748" w:type="dxa"/>
            <w:gridSpan w:val="6"/>
            <w:shd w:val="pct25" w:color="auto" w:fill="FFFFFF"/>
          </w:tcPr>
          <w:p w14:paraId="35910D7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14:paraId="34163C65" w14:textId="77777777">
        <w:trPr>
          <w:cantSplit/>
        </w:trPr>
        <w:tc>
          <w:tcPr>
            <w:tcW w:w="378" w:type="dxa"/>
          </w:tcPr>
          <w:p w14:paraId="7AC885D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79C3BC0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651175D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69E1B6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13349B4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643627E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0CA557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3E07A0E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45B461B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4778B133" w14:textId="77777777">
        <w:trPr>
          <w:cantSplit/>
        </w:trPr>
        <w:tc>
          <w:tcPr>
            <w:tcW w:w="378" w:type="dxa"/>
          </w:tcPr>
          <w:p w14:paraId="5417B30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C3BE0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014B10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04D87C1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01C4A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86F78C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A65C1A4" w14:textId="77777777">
        <w:trPr>
          <w:cantSplit/>
        </w:trPr>
        <w:tc>
          <w:tcPr>
            <w:tcW w:w="378" w:type="dxa"/>
          </w:tcPr>
          <w:p w14:paraId="7C32CA0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37CE92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A092DA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D29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91003C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266E8EB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CC2B58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27C6D0C3" w14:textId="77777777">
        <w:tc>
          <w:tcPr>
            <w:tcW w:w="8748" w:type="dxa"/>
            <w:gridSpan w:val="6"/>
            <w:shd w:val="pct25" w:color="auto" w:fill="FFFFFF"/>
          </w:tcPr>
          <w:p w14:paraId="44B9D255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4C0B0FFF" w14:textId="77777777">
        <w:trPr>
          <w:cantSplit/>
        </w:trPr>
        <w:tc>
          <w:tcPr>
            <w:tcW w:w="378" w:type="dxa"/>
          </w:tcPr>
          <w:p w14:paraId="1143801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6594BAA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15C8A4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4D489B5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757B744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1C28995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C8E83E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6266253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03AE2D4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35D1138D" w14:textId="77777777">
        <w:trPr>
          <w:cantSplit/>
        </w:trPr>
        <w:tc>
          <w:tcPr>
            <w:tcW w:w="378" w:type="dxa"/>
          </w:tcPr>
          <w:p w14:paraId="5F718D5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2491FE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A5A733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2B0377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F15C80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41A6C49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D62A282" w14:textId="77777777">
        <w:trPr>
          <w:cantSplit/>
        </w:trPr>
        <w:tc>
          <w:tcPr>
            <w:tcW w:w="378" w:type="dxa"/>
          </w:tcPr>
          <w:p w14:paraId="30E7C64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6ADE17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7AF660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EE8EAB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8802FD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38B9078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C010E3F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14:paraId="18B7E21D" w14:textId="77777777">
        <w:tc>
          <w:tcPr>
            <w:tcW w:w="8748" w:type="dxa"/>
            <w:gridSpan w:val="3"/>
            <w:shd w:val="pct25" w:color="auto" w:fill="FFFFFF"/>
          </w:tcPr>
          <w:p w14:paraId="0F8C697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14:paraId="6882AD40" w14:textId="77777777">
        <w:tc>
          <w:tcPr>
            <w:tcW w:w="1728" w:type="dxa"/>
          </w:tcPr>
          <w:p w14:paraId="616A361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14:paraId="42AB16F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14:paraId="389C8AB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14:paraId="200D52FE" w14:textId="77777777">
        <w:tc>
          <w:tcPr>
            <w:tcW w:w="1728" w:type="dxa"/>
          </w:tcPr>
          <w:p w14:paraId="783D6C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67778AA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700F8FD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D5A8E7" w14:textId="77777777">
        <w:tc>
          <w:tcPr>
            <w:tcW w:w="1728" w:type="dxa"/>
          </w:tcPr>
          <w:p w14:paraId="3A359C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35CAB68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CCA52C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D8A3E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B2FFF0A" w14:textId="77777777">
        <w:tc>
          <w:tcPr>
            <w:tcW w:w="8748" w:type="dxa"/>
            <w:shd w:val="pct25" w:color="auto" w:fill="FFFFFF"/>
          </w:tcPr>
          <w:p w14:paraId="3D6D750B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17FEEAFE" w14:textId="77777777" w:rsidTr="00D45E59">
        <w:trPr>
          <w:trHeight w:val="359"/>
        </w:trPr>
        <w:tc>
          <w:tcPr>
            <w:tcW w:w="8748" w:type="dxa"/>
          </w:tcPr>
          <w:p w14:paraId="6B57E684" w14:textId="0E6C2EC1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</w:t>
            </w:r>
            <w:r w:rsidR="00D45E59">
              <w:rPr>
                <w:rFonts w:ascii="Tahoma" w:hAnsi="Tahoma"/>
                <w:sz w:val="16"/>
              </w:rPr>
              <w:t>3</w:t>
            </w:r>
            <w:r>
              <w:rPr>
                <w:rFonts w:ascii="Tahoma" w:hAnsi="Tahoma"/>
                <w:sz w:val="16"/>
              </w:rPr>
              <w:t xml:space="preserve">               (OR)Fixed:</w:t>
            </w:r>
          </w:p>
          <w:p w14:paraId="26334586" w14:textId="674A4FAB"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E8123E">
              <w:rPr>
                <w:rFonts w:ascii="Tahoma" w:hAnsi="Tahoma"/>
                <w:b/>
                <w:sz w:val="16"/>
              </w:rPr>
            </w:r>
            <w:r w:rsidR="00E8123E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8123E">
              <w:rPr>
                <w:rFonts w:ascii="Tahoma" w:hAnsi="Tahoma"/>
                <w:sz w:val="16"/>
              </w:rPr>
            </w:r>
            <w:r w:rsidR="00E8123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8123E">
              <w:rPr>
                <w:rFonts w:ascii="Tahoma" w:hAnsi="Tahoma"/>
                <w:sz w:val="16"/>
              </w:rPr>
            </w:r>
            <w:r w:rsidR="00E8123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8123E">
              <w:rPr>
                <w:rFonts w:ascii="Tahoma" w:hAnsi="Tahoma"/>
                <w:sz w:val="16"/>
              </w:rPr>
            </w:r>
            <w:r w:rsidR="00E8123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  <w:r w:rsidR="00D45E59">
              <w:rPr>
                <w:rFonts w:ascii="Tahoma" w:hAnsi="Tahoma"/>
                <w:sz w:val="16"/>
              </w:rPr>
              <w:t xml:space="preserve"> Per Game</w:t>
            </w:r>
          </w:p>
        </w:tc>
      </w:tr>
    </w:tbl>
    <w:p w14:paraId="2989C66D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14:paraId="54B949A4" w14:textId="77777777">
        <w:tc>
          <w:tcPr>
            <w:tcW w:w="8748" w:type="dxa"/>
            <w:gridSpan w:val="8"/>
            <w:shd w:val="pct25" w:color="auto" w:fill="FFFFFF"/>
          </w:tcPr>
          <w:p w14:paraId="258E0743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4EF40B0C" w14:textId="77777777">
        <w:trPr>
          <w:cantSplit/>
        </w:trPr>
        <w:tc>
          <w:tcPr>
            <w:tcW w:w="378" w:type="dxa"/>
          </w:tcPr>
          <w:p w14:paraId="634AEA2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C0692C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333961E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3B6E196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09D0BA7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278E365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15C813B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37A8C7A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60FFC3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4F0D5EA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3D4926AD" w14:textId="77777777" w:rsidTr="007C6D5B">
        <w:trPr>
          <w:cantSplit/>
          <w:trHeight w:val="215"/>
        </w:trPr>
        <w:tc>
          <w:tcPr>
            <w:tcW w:w="378" w:type="dxa"/>
          </w:tcPr>
          <w:p w14:paraId="0358ACEC" w14:textId="7A18DFBF" w:rsidR="00036C64" w:rsidRDefault="007C6D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14:paraId="7BEE79E0" w14:textId="3E829528" w:rsidR="00036C64" w:rsidRDefault="007C6D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14:paraId="06C683A9" w14:textId="32A0F866" w:rsidR="00036C64" w:rsidRDefault="007C6D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14:paraId="08B5927C" w14:textId="646624DD" w:rsidR="00036C64" w:rsidRDefault="007C6D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14:paraId="38C1595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C8D44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28CEA24" w14:textId="3DA11AE3" w:rsidR="00036C64" w:rsidRDefault="007C6D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0.05</w:t>
            </w:r>
          </w:p>
        </w:tc>
        <w:tc>
          <w:tcPr>
            <w:tcW w:w="2430" w:type="dxa"/>
          </w:tcPr>
          <w:p w14:paraId="72FF0AAB" w14:textId="6A75D083" w:rsidR="00036C64" w:rsidRDefault="007C6D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Changing the volume should not take to long</w:t>
            </w:r>
          </w:p>
        </w:tc>
      </w:tr>
      <w:tr w:rsidR="00036C64" w14:paraId="4D0B9D61" w14:textId="77777777">
        <w:trPr>
          <w:cantSplit/>
        </w:trPr>
        <w:tc>
          <w:tcPr>
            <w:tcW w:w="378" w:type="dxa"/>
          </w:tcPr>
          <w:p w14:paraId="3A5DA2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5349D8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E8D2AB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48ACE8C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C69FD0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91C788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4492A2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15E3539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776E97E" w14:textId="77777777">
        <w:trPr>
          <w:cantSplit/>
        </w:trPr>
        <w:tc>
          <w:tcPr>
            <w:tcW w:w="378" w:type="dxa"/>
          </w:tcPr>
          <w:p w14:paraId="51A168E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843525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9BBCD2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4BACF7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DB6418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3FCB97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1634FB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49F5D84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D6B0FC3" w14:textId="77777777">
        <w:trPr>
          <w:cantSplit/>
        </w:trPr>
        <w:tc>
          <w:tcPr>
            <w:tcW w:w="378" w:type="dxa"/>
          </w:tcPr>
          <w:p w14:paraId="27E86E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AE3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11A1D6E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EBC2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845FD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0D0C0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F93E42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07A484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1F487D4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14:paraId="547AA4BC" w14:textId="77777777">
        <w:tc>
          <w:tcPr>
            <w:tcW w:w="8748" w:type="dxa"/>
            <w:gridSpan w:val="7"/>
            <w:shd w:val="pct25" w:color="auto" w:fill="FFFFFF"/>
          </w:tcPr>
          <w:p w14:paraId="3AFB445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03E8044F" w14:textId="77777777" w:rsidTr="007C6D5B">
        <w:trPr>
          <w:trHeight w:val="404"/>
        </w:trPr>
        <w:tc>
          <w:tcPr>
            <w:tcW w:w="378" w:type="dxa"/>
          </w:tcPr>
          <w:p w14:paraId="000EB14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EB43A6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7332399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68D7729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2C5357D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145D457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593EE42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5CC4C5E0" w14:textId="77777777"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42E54276" w14:textId="77777777">
        <w:tc>
          <w:tcPr>
            <w:tcW w:w="378" w:type="dxa"/>
          </w:tcPr>
          <w:p w14:paraId="76FA0DAF" w14:textId="274C8B23" w:rsidR="00036C64" w:rsidRDefault="007C6D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990" w:type="dxa"/>
          </w:tcPr>
          <w:p w14:paraId="71EBDB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0046F6A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D71146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6285B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54E32C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3FED95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2DA98CA" w14:textId="77777777">
        <w:tc>
          <w:tcPr>
            <w:tcW w:w="378" w:type="dxa"/>
          </w:tcPr>
          <w:p w14:paraId="703390D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54972F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DCCFB6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BD5475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01E42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3E057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099443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B959754" w14:textId="77777777">
        <w:tc>
          <w:tcPr>
            <w:tcW w:w="378" w:type="dxa"/>
          </w:tcPr>
          <w:p w14:paraId="4724810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E76EF4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13C6CC7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C9FB2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599335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1533DF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717BF5E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B85F76F" w14:textId="77777777">
        <w:tc>
          <w:tcPr>
            <w:tcW w:w="378" w:type="dxa"/>
          </w:tcPr>
          <w:p w14:paraId="74DB52F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D0BE68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C98172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1BDC1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7A440C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355F47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538FB7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6D722EC5" w14:textId="77777777" w:rsidR="00036C64" w:rsidRDefault="00036C64"/>
    <w:p w14:paraId="5079266A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C507A0" w14:paraId="75B4960C" w14:textId="77777777" w:rsidTr="00266B3B">
        <w:tc>
          <w:tcPr>
            <w:tcW w:w="8748" w:type="dxa"/>
            <w:shd w:val="pct25" w:color="auto" w:fill="FFFFFF"/>
          </w:tcPr>
          <w:p w14:paraId="73B4AF43" w14:textId="77777777" w:rsidR="00C507A0" w:rsidRDefault="00C507A0" w:rsidP="00266B3B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C507A0" w14:paraId="1AB8E79E" w14:textId="77777777" w:rsidTr="00266B3B">
        <w:tc>
          <w:tcPr>
            <w:tcW w:w="8748" w:type="dxa"/>
          </w:tcPr>
          <w:p w14:paraId="2BED3C2D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Name\Number: Edit audio 015.1</w:t>
            </w:r>
          </w:p>
          <w:p w14:paraId="472A60E4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 Change audio volume for game</w:t>
            </w:r>
          </w:p>
          <w:p w14:paraId="3FD3DCCD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8123E">
              <w:rPr>
                <w:rFonts w:ascii="Tahoma" w:hAnsi="Tahoma"/>
                <w:sz w:val="16"/>
              </w:rPr>
            </w:r>
            <w:r w:rsidR="00E8123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8123E">
              <w:rPr>
                <w:rFonts w:ascii="Tahoma" w:hAnsi="Tahoma"/>
                <w:sz w:val="16"/>
              </w:rPr>
            </w:r>
            <w:r w:rsidR="00E8123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14:paraId="3DCA735F" w14:textId="77777777" w:rsidR="00C507A0" w:rsidRDefault="00C507A0" w:rsidP="00266B3B">
            <w:pPr>
              <w:rPr>
                <w:sz w:val="16"/>
              </w:rPr>
            </w:pPr>
          </w:p>
        </w:tc>
      </w:tr>
    </w:tbl>
    <w:p w14:paraId="429A65A6" w14:textId="77777777" w:rsidR="00C507A0" w:rsidRDefault="00C507A0" w:rsidP="00C507A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C507A0" w14:paraId="35BCCA23" w14:textId="77777777" w:rsidTr="00266B3B">
        <w:tc>
          <w:tcPr>
            <w:tcW w:w="8748" w:type="dxa"/>
            <w:shd w:val="pct25" w:color="auto" w:fill="FFFFFF"/>
          </w:tcPr>
          <w:p w14:paraId="383A758F" w14:textId="77777777" w:rsidR="00C507A0" w:rsidRDefault="00C507A0" w:rsidP="00266B3B">
            <w:pPr>
              <w:pStyle w:val="Heading1"/>
            </w:pPr>
            <w:r>
              <w:t>Insertion Point</w:t>
            </w:r>
          </w:p>
        </w:tc>
      </w:tr>
      <w:tr w:rsidR="00C507A0" w14:paraId="68F4C781" w14:textId="77777777" w:rsidTr="00266B3B">
        <w:tc>
          <w:tcPr>
            <w:tcW w:w="8748" w:type="dxa"/>
          </w:tcPr>
          <w:p w14:paraId="26A37CBB" w14:textId="77777777" w:rsidR="00C507A0" w:rsidRDefault="00C507A0" w:rsidP="00266B3B">
            <w:pPr>
              <w:pStyle w:val="Heading5"/>
            </w:pPr>
            <w:r>
              <w:t>Step Inserted After</w:t>
            </w:r>
          </w:p>
        </w:tc>
      </w:tr>
      <w:tr w:rsidR="00C507A0" w14:paraId="59CCA641" w14:textId="77777777" w:rsidTr="00266B3B">
        <w:trPr>
          <w:trHeight w:val="161"/>
        </w:trPr>
        <w:tc>
          <w:tcPr>
            <w:tcW w:w="8748" w:type="dxa"/>
          </w:tcPr>
          <w:p w14:paraId="11969B33" w14:textId="77777777" w:rsidR="00C507A0" w:rsidRDefault="00C507A0" w:rsidP="00266B3B">
            <w:pPr>
              <w:pStyle w:val="Heading5"/>
              <w:jc w:val="left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01</w:t>
            </w:r>
          </w:p>
        </w:tc>
      </w:tr>
    </w:tbl>
    <w:p w14:paraId="1B12E455" w14:textId="77777777" w:rsidR="00C507A0" w:rsidRDefault="00C507A0" w:rsidP="00C507A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C507A0" w14:paraId="0A7D2498" w14:textId="77777777" w:rsidTr="00266B3B">
        <w:tc>
          <w:tcPr>
            <w:tcW w:w="8748" w:type="dxa"/>
            <w:gridSpan w:val="2"/>
            <w:shd w:val="pct25" w:color="auto" w:fill="FFFFFF"/>
          </w:tcPr>
          <w:p w14:paraId="3ECE46C1" w14:textId="77777777" w:rsidR="00C507A0" w:rsidRDefault="00C507A0" w:rsidP="00266B3B">
            <w:pPr>
              <w:pStyle w:val="Heading1"/>
            </w:pPr>
            <w:r>
              <w:t>Pre-Conditions</w:t>
            </w:r>
          </w:p>
        </w:tc>
      </w:tr>
      <w:tr w:rsidR="00C507A0" w14:paraId="7935A5CC" w14:textId="77777777" w:rsidTr="00266B3B">
        <w:tc>
          <w:tcPr>
            <w:tcW w:w="378" w:type="dxa"/>
          </w:tcPr>
          <w:p w14:paraId="7DF1A3D2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14:paraId="3A26AFDE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Settings menu is open</w:t>
            </w:r>
          </w:p>
        </w:tc>
      </w:tr>
      <w:tr w:rsidR="00C507A0" w14:paraId="4A6F3B27" w14:textId="77777777" w:rsidTr="00266B3B">
        <w:tc>
          <w:tcPr>
            <w:tcW w:w="378" w:type="dxa"/>
          </w:tcPr>
          <w:p w14:paraId="1A266E42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14:paraId="4F60AA39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</w:p>
        </w:tc>
      </w:tr>
    </w:tbl>
    <w:p w14:paraId="283D16F8" w14:textId="77777777" w:rsidR="00C507A0" w:rsidRDefault="00C507A0" w:rsidP="00C507A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C507A0" w14:paraId="00D48419" w14:textId="77777777" w:rsidTr="00266B3B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14:paraId="4AA6ECBA" w14:textId="77777777" w:rsidR="00C507A0" w:rsidRDefault="00C507A0" w:rsidP="00266B3B">
            <w:pPr>
              <w:pStyle w:val="Heading1"/>
            </w:pPr>
            <w:r>
              <w:t>Alternate Course Steps</w:t>
            </w:r>
          </w:p>
        </w:tc>
      </w:tr>
      <w:tr w:rsidR="00C507A0" w14:paraId="5193F9CC" w14:textId="77777777" w:rsidTr="00266B3B">
        <w:trPr>
          <w:cantSplit/>
          <w:trHeight w:val="445"/>
        </w:trPr>
        <w:tc>
          <w:tcPr>
            <w:tcW w:w="374" w:type="dxa"/>
          </w:tcPr>
          <w:p w14:paraId="73DC7577" w14:textId="77777777" w:rsidR="00C507A0" w:rsidRDefault="00C507A0" w:rsidP="00266B3B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14:paraId="6B9353E2" w14:textId="77777777" w:rsidR="00C507A0" w:rsidRDefault="00C507A0" w:rsidP="00266B3B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14:paraId="0E060203" w14:textId="77777777" w:rsidR="00C507A0" w:rsidRDefault="00C507A0" w:rsidP="00266B3B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14:paraId="1787D8C7" w14:textId="77777777" w:rsidR="00C507A0" w:rsidRDefault="00C507A0" w:rsidP="00266B3B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C507A0" w14:paraId="15779637" w14:textId="77777777" w:rsidTr="00266B3B">
        <w:trPr>
          <w:cantSplit/>
          <w:trHeight w:val="231"/>
        </w:trPr>
        <w:tc>
          <w:tcPr>
            <w:tcW w:w="374" w:type="dxa"/>
          </w:tcPr>
          <w:p w14:paraId="34E2E718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14:paraId="7FC85157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changes volume</w:t>
            </w:r>
          </w:p>
        </w:tc>
        <w:tc>
          <w:tcPr>
            <w:tcW w:w="1581" w:type="dxa"/>
          </w:tcPr>
          <w:p w14:paraId="42E57DB4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7914290B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</w:p>
        </w:tc>
      </w:tr>
      <w:tr w:rsidR="00C507A0" w14:paraId="36E56135" w14:textId="77777777" w:rsidTr="00266B3B">
        <w:trPr>
          <w:cantSplit/>
          <w:trHeight w:val="231"/>
        </w:trPr>
        <w:tc>
          <w:tcPr>
            <w:tcW w:w="374" w:type="dxa"/>
          </w:tcPr>
          <w:p w14:paraId="27CA8257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14:paraId="1EF70C97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14:paraId="06AAAD30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5CC2C3FB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</w:p>
        </w:tc>
      </w:tr>
      <w:tr w:rsidR="00C507A0" w14:paraId="094880B0" w14:textId="77777777" w:rsidTr="00266B3B">
        <w:trPr>
          <w:cantSplit/>
          <w:trHeight w:val="213"/>
        </w:trPr>
        <w:tc>
          <w:tcPr>
            <w:tcW w:w="374" w:type="dxa"/>
          </w:tcPr>
          <w:p w14:paraId="18CEECBF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14:paraId="555D2198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14:paraId="70DEA59F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2884CA10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</w:p>
        </w:tc>
      </w:tr>
      <w:tr w:rsidR="00C507A0" w14:paraId="230F41C7" w14:textId="77777777" w:rsidTr="00266B3B">
        <w:trPr>
          <w:cantSplit/>
          <w:trHeight w:val="231"/>
        </w:trPr>
        <w:tc>
          <w:tcPr>
            <w:tcW w:w="374" w:type="dxa"/>
          </w:tcPr>
          <w:p w14:paraId="3D7D8E3E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14:paraId="14C6C41B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14:paraId="285E02A5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39984EAE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</w:p>
        </w:tc>
      </w:tr>
    </w:tbl>
    <w:p w14:paraId="1B5B3D98" w14:textId="77777777" w:rsidR="00C507A0" w:rsidRDefault="00C507A0" w:rsidP="00C507A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C507A0" w14:paraId="19815F69" w14:textId="77777777" w:rsidTr="00266B3B">
        <w:tc>
          <w:tcPr>
            <w:tcW w:w="8748" w:type="dxa"/>
            <w:gridSpan w:val="2"/>
            <w:shd w:val="pct25" w:color="auto" w:fill="FFFFFF"/>
          </w:tcPr>
          <w:p w14:paraId="1656C2F1" w14:textId="77777777" w:rsidR="00C507A0" w:rsidRDefault="00C507A0" w:rsidP="00266B3B">
            <w:pPr>
              <w:pStyle w:val="Heading1"/>
            </w:pPr>
            <w:r>
              <w:t>Post-Conditions</w:t>
            </w:r>
          </w:p>
        </w:tc>
      </w:tr>
      <w:tr w:rsidR="00C507A0" w14:paraId="042B61E5" w14:textId="77777777" w:rsidTr="00266B3B">
        <w:trPr>
          <w:trHeight w:val="224"/>
        </w:trPr>
        <w:tc>
          <w:tcPr>
            <w:tcW w:w="378" w:type="dxa"/>
          </w:tcPr>
          <w:p w14:paraId="1335FA0B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14:paraId="18C622A2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Settings menu is still open</w:t>
            </w:r>
          </w:p>
        </w:tc>
      </w:tr>
      <w:tr w:rsidR="00C507A0" w14:paraId="0B1835F2" w14:textId="77777777" w:rsidTr="00266B3B">
        <w:tc>
          <w:tcPr>
            <w:tcW w:w="378" w:type="dxa"/>
          </w:tcPr>
          <w:p w14:paraId="0F5734C8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14:paraId="1F90A50A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</w:p>
        </w:tc>
      </w:tr>
    </w:tbl>
    <w:p w14:paraId="4C118D61" w14:textId="77777777" w:rsidR="009B3DE6" w:rsidRDefault="009B3DE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C507A0" w14:paraId="0AB31C5F" w14:textId="77777777" w:rsidTr="00266B3B">
        <w:tc>
          <w:tcPr>
            <w:tcW w:w="8748" w:type="dxa"/>
            <w:shd w:val="pct25" w:color="auto" w:fill="FFFFFF"/>
          </w:tcPr>
          <w:p w14:paraId="452A8167" w14:textId="77777777" w:rsidR="00C507A0" w:rsidRDefault="00C507A0" w:rsidP="00266B3B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C507A0" w14:paraId="43705888" w14:textId="77777777" w:rsidTr="00266B3B">
        <w:tc>
          <w:tcPr>
            <w:tcW w:w="8748" w:type="dxa"/>
          </w:tcPr>
          <w:p w14:paraId="145414B9" w14:textId="45D0AFCD" w:rsidR="00C507A0" w:rsidRDefault="00C507A0" w:rsidP="00266B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Name\Number: Exit menu 015.5</w:t>
            </w:r>
          </w:p>
          <w:p w14:paraId="78ABB720" w14:textId="397059C8" w:rsidR="00C507A0" w:rsidRDefault="00C507A0" w:rsidP="00266B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 Exit settings menu</w:t>
            </w:r>
          </w:p>
          <w:p w14:paraId="6E9D301F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8123E">
              <w:rPr>
                <w:rFonts w:ascii="Tahoma" w:hAnsi="Tahoma"/>
                <w:sz w:val="16"/>
              </w:rPr>
            </w:r>
            <w:r w:rsidR="00E8123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8123E">
              <w:rPr>
                <w:rFonts w:ascii="Tahoma" w:hAnsi="Tahoma"/>
                <w:sz w:val="16"/>
              </w:rPr>
            </w:r>
            <w:r w:rsidR="00E8123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14:paraId="1F4C0BE0" w14:textId="77777777" w:rsidR="00C507A0" w:rsidRDefault="00C507A0" w:rsidP="00266B3B">
            <w:pPr>
              <w:rPr>
                <w:sz w:val="16"/>
              </w:rPr>
            </w:pPr>
          </w:p>
        </w:tc>
      </w:tr>
    </w:tbl>
    <w:p w14:paraId="4801302C" w14:textId="77777777" w:rsidR="00C507A0" w:rsidRDefault="00C507A0" w:rsidP="00C507A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C507A0" w14:paraId="0F5556D3" w14:textId="77777777" w:rsidTr="00266B3B">
        <w:tc>
          <w:tcPr>
            <w:tcW w:w="8748" w:type="dxa"/>
            <w:shd w:val="pct25" w:color="auto" w:fill="FFFFFF"/>
          </w:tcPr>
          <w:p w14:paraId="70A1EEDC" w14:textId="77777777" w:rsidR="00C507A0" w:rsidRDefault="00C507A0" w:rsidP="00266B3B">
            <w:pPr>
              <w:pStyle w:val="Heading1"/>
            </w:pPr>
            <w:r>
              <w:t>Insertion Point</w:t>
            </w:r>
          </w:p>
        </w:tc>
      </w:tr>
      <w:tr w:rsidR="00C507A0" w14:paraId="448B0001" w14:textId="77777777" w:rsidTr="00266B3B">
        <w:tc>
          <w:tcPr>
            <w:tcW w:w="8748" w:type="dxa"/>
          </w:tcPr>
          <w:p w14:paraId="57F09B84" w14:textId="77777777" w:rsidR="00C507A0" w:rsidRDefault="00C507A0" w:rsidP="00266B3B">
            <w:pPr>
              <w:pStyle w:val="Heading5"/>
            </w:pPr>
            <w:r>
              <w:t>Step Inserted After</w:t>
            </w:r>
          </w:p>
        </w:tc>
      </w:tr>
      <w:tr w:rsidR="00C507A0" w14:paraId="4AFC7311" w14:textId="77777777" w:rsidTr="00266B3B">
        <w:trPr>
          <w:trHeight w:val="161"/>
        </w:trPr>
        <w:tc>
          <w:tcPr>
            <w:tcW w:w="8748" w:type="dxa"/>
          </w:tcPr>
          <w:p w14:paraId="238BF32B" w14:textId="77777777" w:rsidR="00C507A0" w:rsidRDefault="00C507A0" w:rsidP="00266B3B">
            <w:pPr>
              <w:pStyle w:val="Heading5"/>
              <w:jc w:val="left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01</w:t>
            </w:r>
          </w:p>
        </w:tc>
      </w:tr>
    </w:tbl>
    <w:p w14:paraId="51D720BA" w14:textId="77777777" w:rsidR="00C507A0" w:rsidRDefault="00C507A0" w:rsidP="00C507A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C507A0" w14:paraId="78E302F1" w14:textId="77777777" w:rsidTr="00266B3B">
        <w:tc>
          <w:tcPr>
            <w:tcW w:w="8748" w:type="dxa"/>
            <w:gridSpan w:val="2"/>
            <w:shd w:val="pct25" w:color="auto" w:fill="FFFFFF"/>
          </w:tcPr>
          <w:p w14:paraId="450F5956" w14:textId="77777777" w:rsidR="00C507A0" w:rsidRDefault="00C507A0" w:rsidP="00266B3B">
            <w:pPr>
              <w:pStyle w:val="Heading1"/>
            </w:pPr>
            <w:r>
              <w:t>Pre-Conditions</w:t>
            </w:r>
          </w:p>
        </w:tc>
      </w:tr>
      <w:tr w:rsidR="00C507A0" w14:paraId="61D4B50D" w14:textId="77777777" w:rsidTr="00266B3B">
        <w:tc>
          <w:tcPr>
            <w:tcW w:w="378" w:type="dxa"/>
          </w:tcPr>
          <w:p w14:paraId="37F4DB6D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14:paraId="4792B273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Settings menu is open</w:t>
            </w:r>
          </w:p>
        </w:tc>
      </w:tr>
      <w:tr w:rsidR="00C507A0" w14:paraId="7B3A3D18" w14:textId="77777777" w:rsidTr="00266B3B">
        <w:tc>
          <w:tcPr>
            <w:tcW w:w="378" w:type="dxa"/>
          </w:tcPr>
          <w:p w14:paraId="3832944E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14:paraId="07705359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</w:p>
        </w:tc>
      </w:tr>
    </w:tbl>
    <w:p w14:paraId="0446B1AA" w14:textId="77777777" w:rsidR="00C507A0" w:rsidRDefault="00C507A0" w:rsidP="00C507A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C507A0" w14:paraId="3FF808A3" w14:textId="77777777" w:rsidTr="00266B3B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14:paraId="271A889F" w14:textId="77777777" w:rsidR="00C507A0" w:rsidRDefault="00C507A0" w:rsidP="00266B3B">
            <w:pPr>
              <w:pStyle w:val="Heading1"/>
            </w:pPr>
            <w:r>
              <w:t>Alternate Course Steps</w:t>
            </w:r>
          </w:p>
        </w:tc>
      </w:tr>
      <w:tr w:rsidR="00C507A0" w14:paraId="2175D5C3" w14:textId="77777777" w:rsidTr="00266B3B">
        <w:trPr>
          <w:cantSplit/>
          <w:trHeight w:val="445"/>
        </w:trPr>
        <w:tc>
          <w:tcPr>
            <w:tcW w:w="374" w:type="dxa"/>
          </w:tcPr>
          <w:p w14:paraId="29703CFE" w14:textId="77777777" w:rsidR="00C507A0" w:rsidRDefault="00C507A0" w:rsidP="00266B3B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14:paraId="51E0A5B4" w14:textId="77777777" w:rsidR="00C507A0" w:rsidRDefault="00C507A0" w:rsidP="00266B3B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14:paraId="3241C488" w14:textId="77777777" w:rsidR="00C507A0" w:rsidRDefault="00C507A0" w:rsidP="00266B3B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14:paraId="201D5C97" w14:textId="77777777" w:rsidR="00C507A0" w:rsidRDefault="00C507A0" w:rsidP="00266B3B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C507A0" w14:paraId="01A22EF1" w14:textId="77777777" w:rsidTr="00266B3B">
        <w:trPr>
          <w:cantSplit/>
          <w:trHeight w:val="231"/>
        </w:trPr>
        <w:tc>
          <w:tcPr>
            <w:tcW w:w="374" w:type="dxa"/>
          </w:tcPr>
          <w:p w14:paraId="40966990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14:paraId="655C9D57" w14:textId="655497D8" w:rsidR="00C507A0" w:rsidRDefault="00C507A0" w:rsidP="00C507A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exits menu</w:t>
            </w:r>
          </w:p>
        </w:tc>
        <w:tc>
          <w:tcPr>
            <w:tcW w:w="1581" w:type="dxa"/>
          </w:tcPr>
          <w:p w14:paraId="2D0CFF41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66A922A0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</w:p>
        </w:tc>
      </w:tr>
      <w:tr w:rsidR="00C507A0" w14:paraId="046A95BB" w14:textId="77777777" w:rsidTr="00266B3B">
        <w:trPr>
          <w:cantSplit/>
          <w:trHeight w:val="231"/>
        </w:trPr>
        <w:tc>
          <w:tcPr>
            <w:tcW w:w="374" w:type="dxa"/>
          </w:tcPr>
          <w:p w14:paraId="45EF8CB9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14:paraId="11F65F64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14:paraId="33B63787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707CF25C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</w:p>
        </w:tc>
      </w:tr>
      <w:tr w:rsidR="00C507A0" w14:paraId="2F6B7876" w14:textId="77777777" w:rsidTr="00266B3B">
        <w:trPr>
          <w:cantSplit/>
          <w:trHeight w:val="213"/>
        </w:trPr>
        <w:tc>
          <w:tcPr>
            <w:tcW w:w="374" w:type="dxa"/>
          </w:tcPr>
          <w:p w14:paraId="07FEE667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14:paraId="58D9AB1F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14:paraId="3186BCD3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1906A819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</w:p>
        </w:tc>
      </w:tr>
      <w:tr w:rsidR="00C507A0" w14:paraId="62E01E02" w14:textId="77777777" w:rsidTr="00266B3B">
        <w:trPr>
          <w:cantSplit/>
          <w:trHeight w:val="231"/>
        </w:trPr>
        <w:tc>
          <w:tcPr>
            <w:tcW w:w="374" w:type="dxa"/>
          </w:tcPr>
          <w:p w14:paraId="48F9153E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14:paraId="16B0C537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14:paraId="168A92B8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5D2B581C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</w:p>
        </w:tc>
      </w:tr>
    </w:tbl>
    <w:p w14:paraId="4AEC2BE3" w14:textId="77777777" w:rsidR="00C507A0" w:rsidRDefault="00C507A0" w:rsidP="00C507A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C507A0" w14:paraId="32995E05" w14:textId="77777777" w:rsidTr="00266B3B">
        <w:tc>
          <w:tcPr>
            <w:tcW w:w="8748" w:type="dxa"/>
            <w:gridSpan w:val="2"/>
            <w:shd w:val="pct25" w:color="auto" w:fill="FFFFFF"/>
          </w:tcPr>
          <w:p w14:paraId="615C724A" w14:textId="77777777" w:rsidR="00C507A0" w:rsidRDefault="00C507A0" w:rsidP="00266B3B">
            <w:pPr>
              <w:pStyle w:val="Heading1"/>
            </w:pPr>
            <w:r>
              <w:t>Post-Conditions</w:t>
            </w:r>
          </w:p>
        </w:tc>
      </w:tr>
      <w:tr w:rsidR="00C507A0" w14:paraId="25A55223" w14:textId="77777777" w:rsidTr="00266B3B">
        <w:trPr>
          <w:trHeight w:val="224"/>
        </w:trPr>
        <w:tc>
          <w:tcPr>
            <w:tcW w:w="378" w:type="dxa"/>
          </w:tcPr>
          <w:p w14:paraId="40B8B730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14:paraId="09589052" w14:textId="5F3F7267" w:rsidR="00C507A0" w:rsidRDefault="00C507A0" w:rsidP="00C507A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Settings menu is closed</w:t>
            </w:r>
          </w:p>
        </w:tc>
      </w:tr>
      <w:tr w:rsidR="00C507A0" w14:paraId="6C313B1B" w14:textId="77777777" w:rsidTr="00266B3B">
        <w:tc>
          <w:tcPr>
            <w:tcW w:w="378" w:type="dxa"/>
          </w:tcPr>
          <w:p w14:paraId="524CD2F8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14:paraId="68464E28" w14:textId="77777777" w:rsidR="00C507A0" w:rsidRDefault="00C507A0" w:rsidP="00266B3B">
            <w:pPr>
              <w:rPr>
                <w:rFonts w:ascii="Tahoma" w:hAnsi="Tahoma"/>
                <w:sz w:val="16"/>
              </w:rPr>
            </w:pPr>
          </w:p>
        </w:tc>
      </w:tr>
    </w:tbl>
    <w:p w14:paraId="34D40758" w14:textId="77777777" w:rsidR="00C507A0" w:rsidRDefault="00C507A0"/>
    <w:sectPr w:rsidR="00C507A0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C64"/>
    <w:rsid w:val="001B6710"/>
    <w:rsid w:val="00227354"/>
    <w:rsid w:val="004F6175"/>
    <w:rsid w:val="00623910"/>
    <w:rsid w:val="006E1E63"/>
    <w:rsid w:val="007C6D5B"/>
    <w:rsid w:val="008D2A8D"/>
    <w:rsid w:val="009A69A8"/>
    <w:rsid w:val="009B3DE6"/>
    <w:rsid w:val="00A9528A"/>
    <w:rsid w:val="00B257A6"/>
    <w:rsid w:val="00B402B4"/>
    <w:rsid w:val="00BC7D8C"/>
    <w:rsid w:val="00C3034A"/>
    <w:rsid w:val="00C507A0"/>
    <w:rsid w:val="00CE3A33"/>
    <w:rsid w:val="00D45E59"/>
    <w:rsid w:val="00D61FDA"/>
    <w:rsid w:val="00D871E4"/>
    <w:rsid w:val="00E8123E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0F63A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7C831A-DB31-4515-A29B-2F088E48B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95F654-21A7-4A29-9C86-55EFA895B2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BC4544-EBED-4B32-B46E-5B4A95696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G:\Backup2012\OITCourses\Senior Project\Use Case.dot</Template>
  <TotalTime>29</TotalTime>
  <Pages>3</Pages>
  <Words>471</Words>
  <Characters>2687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Microsoft Office User</cp:lastModifiedBy>
  <cp:revision>25</cp:revision>
  <cp:lastPrinted>2012-09-26T15:17:00Z</cp:lastPrinted>
  <dcterms:created xsi:type="dcterms:W3CDTF">2012-09-26T15:11:00Z</dcterms:created>
  <dcterms:modified xsi:type="dcterms:W3CDTF">2018-10-12T01:46:00Z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