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16969B12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</w:t>
            </w:r>
            <w:r w:rsidR="00DD7DCD">
              <w:rPr>
                <w:rFonts w:ascii="Tahoma" w:hAnsi="Tahoma"/>
                <w:sz w:val="16"/>
              </w:rPr>
              <w:t>Level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DD7DCD">
              <w:rPr>
                <w:rFonts w:ascii="Tahoma" w:hAnsi="Tahoma"/>
                <w:sz w:val="16"/>
              </w:rPr>
              <w:t>080</w:t>
            </w:r>
          </w:p>
          <w:p w14:paraId="2DC42CCB" w14:textId="37A9DADF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DD7DCD">
              <w:rPr>
                <w:rFonts w:ascii="Tahoma" w:hAnsi="Tahoma"/>
                <w:sz w:val="16"/>
              </w:rPr>
              <w:t xml:space="preserve"> Levels</w:t>
            </w:r>
          </w:p>
          <w:p w14:paraId="59F74268" w14:textId="1211001D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DD7DCD">
              <w:rPr>
                <w:rFonts w:ascii="Tahoma" w:hAnsi="Tahoma"/>
                <w:sz w:val="16"/>
              </w:rPr>
              <w:t xml:space="preserve"> </w:t>
            </w:r>
            <w:r w:rsidR="00DD7DCD">
              <w:rPr>
                <w:rFonts w:ascii="Tahoma" w:hAnsi="Tahoma"/>
                <w:sz w:val="16"/>
              </w:rPr>
              <w:t>The information need for a level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0550F901" w:rsidR="00036C64" w:rsidRDefault="00DD7D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7740" w:type="dxa"/>
          </w:tcPr>
          <w:p w14:paraId="1AC1671F" w14:textId="0E6D46E6" w:rsidR="00036C64" w:rsidRDefault="00DD7D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information need for a level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2C90DD14" w:rsidR="009B3DE6" w:rsidRDefault="00F26F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4C7E016F" w:rsidR="009B3DE6" w:rsidRDefault="00F26F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4053523C" w:rsidR="00036C64" w:rsidRDefault="00F26F2C">
            <w:pPr>
              <w:rPr>
                <w:sz w:val="16"/>
              </w:rPr>
            </w:pPr>
            <w:r>
              <w:rPr>
                <w:sz w:val="16"/>
              </w:rPr>
              <w:t>Loading level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578693EC" w:rsidR="00036C64" w:rsidRDefault="00F26F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3870" w:type="dxa"/>
          </w:tcPr>
          <w:p w14:paraId="4E08BF3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 w:rsidTr="00F26F2C">
        <w:trPr>
          <w:trHeight w:val="224"/>
        </w:trPr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60E5B38D" w:rsidR="009B3DE6" w:rsidRDefault="00F26F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8100" w:type="dxa"/>
          </w:tcPr>
          <w:p w14:paraId="7155B1F9" w14:textId="77777777" w:rsidR="009B3DE6" w:rsidRDefault="009B3DE6">
            <w:pPr>
              <w:rPr>
                <w:sz w:val="16"/>
              </w:rPr>
            </w:pP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3BE166AE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 w:rsidTr="00F26F2C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3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9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 w:rsidTr="00F26F2C">
        <w:tc>
          <w:tcPr>
            <w:tcW w:w="1728" w:type="dxa"/>
          </w:tcPr>
          <w:p w14:paraId="783D6C7A" w14:textId="512CE53F" w:rsidR="00036C64" w:rsidRDefault="00F26F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030" w:type="dxa"/>
          </w:tcPr>
          <w:p w14:paraId="67778AAA" w14:textId="7D26E4E5" w:rsidR="00036C64" w:rsidRDefault="00F26F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 hold all the information for a level (see 7)</w:t>
            </w:r>
          </w:p>
        </w:tc>
        <w:tc>
          <w:tcPr>
            <w:tcW w:w="990" w:type="dxa"/>
          </w:tcPr>
          <w:p w14:paraId="700F8FD2" w14:textId="2FF8BE23" w:rsidR="00036C64" w:rsidRDefault="00F26F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036C64" w14:paraId="38D5A8E7" w14:textId="77777777" w:rsidTr="00F26F2C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03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14:paraId="26334586" w14:textId="74A31975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F26F2C">
              <w:rPr>
                <w:rFonts w:ascii="Tahoma" w:hAnsi="Tahoma"/>
                <w:b/>
                <w:sz w:val="16"/>
              </w:rPr>
            </w:r>
            <w:r w:rsidR="00F26F2C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26F2C">
              <w:rPr>
                <w:rFonts w:ascii="Tahoma" w:hAnsi="Tahoma"/>
                <w:sz w:val="16"/>
              </w:rPr>
            </w:r>
            <w:r w:rsidR="00F26F2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26F2C">
              <w:rPr>
                <w:rFonts w:ascii="Tahoma" w:hAnsi="Tahoma"/>
                <w:sz w:val="16"/>
              </w:rPr>
            </w:r>
            <w:r w:rsidR="00F26F2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26F2C">
              <w:rPr>
                <w:rFonts w:ascii="Tahoma" w:hAnsi="Tahoma"/>
                <w:sz w:val="16"/>
              </w:rPr>
            </w:r>
            <w:r w:rsidR="00F26F2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F26F2C">
              <w:rPr>
                <w:rFonts w:ascii="Tahoma" w:hAnsi="Tahoma"/>
                <w:sz w:val="16"/>
              </w:rPr>
              <w:t xml:space="preserve"> Once per Level load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3014880E" w:rsidR="00036C64" w:rsidRDefault="00F26F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BEE79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6C683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5927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2FF0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1EB43FF4" w:rsidR="00036C64" w:rsidRDefault="00F26F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SWAG of 20MB per level</w:t>
            </w: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7D5F0150"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F6175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CE3A33"/>
    <w:rsid w:val="00D61FDA"/>
    <w:rsid w:val="00DD7DCD"/>
    <w:rsid w:val="00F26F2C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24</TotalTime>
  <Pages>2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22</cp:revision>
  <cp:lastPrinted>2012-09-26T15:17:00Z</cp:lastPrinted>
  <dcterms:created xsi:type="dcterms:W3CDTF">2012-09-26T15:11:00Z</dcterms:created>
  <dcterms:modified xsi:type="dcterms:W3CDTF">2018-10-12T05:30:00Z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