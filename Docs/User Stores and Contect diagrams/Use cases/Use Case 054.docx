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6C930C3E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</w:t>
            </w:r>
            <w:r w:rsidR="00A16332">
              <w:rPr>
                <w:rFonts w:ascii="Tahoma" w:hAnsi="Tahoma"/>
                <w:sz w:val="16"/>
              </w:rPr>
              <w:t>Picking Locks</w:t>
            </w:r>
            <w:r w:rsidR="00036C64">
              <w:rPr>
                <w:rFonts w:ascii="Tahoma" w:hAnsi="Tahoma"/>
                <w:sz w:val="16"/>
              </w:rPr>
              <w:t xml:space="preserve"> 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A16332">
              <w:rPr>
                <w:rFonts w:ascii="Tahoma" w:hAnsi="Tahoma"/>
                <w:sz w:val="16"/>
              </w:rPr>
              <w:t>054</w:t>
            </w:r>
          </w:p>
          <w:p w14:paraId="2DC42CCB" w14:textId="3C0AA6D1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1F5FCD">
              <w:rPr>
                <w:rFonts w:ascii="Tahoma" w:hAnsi="Tahoma"/>
                <w:sz w:val="16"/>
              </w:rPr>
              <w:t xml:space="preserve"> Player Interaction</w:t>
            </w:r>
          </w:p>
          <w:p w14:paraId="59F74268" w14:textId="7FAE62FC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1F5FCD">
              <w:rPr>
                <w:rFonts w:ascii="Tahoma" w:hAnsi="Tahoma"/>
                <w:sz w:val="16"/>
              </w:rPr>
              <w:t xml:space="preserve"> Allows player to pick locks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6049A094" w:rsidR="00036C64" w:rsidRDefault="00A163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2.c.i</w:t>
            </w:r>
          </w:p>
        </w:tc>
        <w:tc>
          <w:tcPr>
            <w:tcW w:w="7740" w:type="dxa"/>
          </w:tcPr>
          <w:p w14:paraId="1AC1671F" w14:textId="03A249ED" w:rsidR="00036C64" w:rsidRDefault="00A163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Picking locks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03FABBC1" w:rsidR="009B3DE6" w:rsidRDefault="00A163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7A47503D" w:rsidR="00A16332" w:rsidRDefault="00A163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  <w:tr w:rsidR="00A16332" w14:paraId="4DF48519" w14:textId="77777777" w:rsidTr="002420BB">
        <w:trPr>
          <w:cantSplit/>
          <w:trHeight w:val="143"/>
        </w:trPr>
        <w:tc>
          <w:tcPr>
            <w:tcW w:w="558" w:type="dxa"/>
          </w:tcPr>
          <w:p w14:paraId="1B01A0E8" w14:textId="38A2E739" w:rsidR="00A16332" w:rsidRDefault="00A163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8190" w:type="dxa"/>
          </w:tcPr>
          <w:p w14:paraId="28869450" w14:textId="5C8D590F" w:rsidR="00A16332" w:rsidRDefault="00A163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reach of a lock</w:t>
            </w:r>
          </w:p>
        </w:tc>
      </w:tr>
    </w:tbl>
    <w:p w14:paraId="1821D970" w14:textId="6691967E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1EFBB1DA" w:rsidR="00036C64" w:rsidRDefault="00A16332">
            <w:pPr>
              <w:rPr>
                <w:sz w:val="16"/>
              </w:rPr>
            </w:pPr>
            <w:r>
              <w:rPr>
                <w:sz w:val="16"/>
              </w:rPr>
              <w:t>Player right clicks on the lock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38E2B2DD" w:rsidR="00036C64" w:rsidRDefault="00A163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6BF4AABD" w14:textId="77777777" w:rsidR="00036C64" w:rsidRDefault="00A16332">
            <w:pPr>
              <w:rPr>
                <w:rFonts w:ascii="Tahoma" w:hAnsi="Tahoma"/>
                <w:sz w:val="16"/>
              </w:rPr>
            </w:pPr>
            <w:bookmarkStart w:id="0" w:name="_GoBack"/>
            <w:r>
              <w:rPr>
                <w:rFonts w:ascii="Tahoma" w:hAnsi="Tahoma"/>
                <w:sz w:val="16"/>
              </w:rPr>
              <w:t>Read keyboard input from player to pick the lock</w:t>
            </w:r>
          </w:p>
          <w:p w14:paraId="4E08BF3D" w14:textId="50E1EB13" w:rsidR="00A16332" w:rsidRDefault="00A163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(See 2.c.i) </w:t>
            </w:r>
            <w:bookmarkEnd w:id="0"/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2447086D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 w:rsidTr="00A16332">
        <w:trPr>
          <w:trHeight w:val="350"/>
        </w:trPr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060406A8" w:rsidR="009B3DE6" w:rsidRDefault="00A163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63800AD5" w:rsidR="009B3DE6" w:rsidRDefault="00A16332">
            <w:pPr>
              <w:rPr>
                <w:sz w:val="16"/>
              </w:rPr>
            </w:pPr>
            <w:r>
              <w:rPr>
                <w:sz w:val="16"/>
              </w:rPr>
              <w:t>Lock is picked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 w:rsidTr="001F5FCD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3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9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16332" w14:paraId="200D52FE" w14:textId="77777777" w:rsidTr="001F5FCD">
        <w:tc>
          <w:tcPr>
            <w:tcW w:w="1728" w:type="dxa"/>
          </w:tcPr>
          <w:p w14:paraId="783D6C7A" w14:textId="47BD1327" w:rsidR="00A16332" w:rsidRDefault="00A163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6030" w:type="dxa"/>
          </w:tcPr>
          <w:p w14:paraId="67778AAA" w14:textId="1A6A9697" w:rsidR="00A16332" w:rsidRDefault="00A16332" w:rsidP="00A163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While in game we will constantly check for player input</w:t>
            </w:r>
          </w:p>
        </w:tc>
        <w:tc>
          <w:tcPr>
            <w:tcW w:w="990" w:type="dxa"/>
          </w:tcPr>
          <w:p w14:paraId="700F8FD2" w14:textId="4F7F4ABC" w:rsidR="00A16332" w:rsidRDefault="00A163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A16332" w14:paraId="38D5A8E7" w14:textId="77777777" w:rsidTr="001F5FCD">
        <w:tc>
          <w:tcPr>
            <w:tcW w:w="1728" w:type="dxa"/>
          </w:tcPr>
          <w:p w14:paraId="3A359CBC" w14:textId="77777777" w:rsidR="00A16332" w:rsidRDefault="00A16332">
            <w:pPr>
              <w:rPr>
                <w:rFonts w:ascii="Tahoma" w:hAnsi="Tahoma"/>
                <w:sz w:val="16"/>
              </w:rPr>
            </w:pPr>
          </w:p>
        </w:tc>
        <w:tc>
          <w:tcPr>
            <w:tcW w:w="6030" w:type="dxa"/>
          </w:tcPr>
          <w:p w14:paraId="35CAB68F" w14:textId="77777777" w:rsidR="00A16332" w:rsidRDefault="00A1633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CCA52C2" w14:textId="77777777" w:rsidR="00A16332" w:rsidRDefault="00A16332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 w:rsidTr="00A16332">
        <w:trPr>
          <w:trHeight w:val="323"/>
        </w:trPr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14:paraId="26334586" w14:textId="061FE3CB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420BB">
              <w:rPr>
                <w:rFonts w:ascii="Tahoma" w:hAnsi="Tahoma"/>
                <w:b/>
                <w:sz w:val="16"/>
              </w:rPr>
            </w:r>
            <w:r w:rsidR="002420BB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20BB">
              <w:rPr>
                <w:rFonts w:ascii="Tahoma" w:hAnsi="Tahoma"/>
                <w:sz w:val="16"/>
              </w:rPr>
            </w:r>
            <w:r w:rsidR="002420B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20BB">
              <w:rPr>
                <w:rFonts w:ascii="Tahoma" w:hAnsi="Tahoma"/>
                <w:sz w:val="16"/>
              </w:rPr>
            </w:r>
            <w:r w:rsidR="002420B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20BB">
              <w:rPr>
                <w:rFonts w:ascii="Tahoma" w:hAnsi="Tahoma"/>
                <w:sz w:val="16"/>
              </w:rPr>
            </w:r>
            <w:r w:rsidR="002420B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A16332">
              <w:rPr>
                <w:rFonts w:ascii="Tahoma" w:hAnsi="Tahoma"/>
                <w:sz w:val="16"/>
              </w:rPr>
              <w:t xml:space="preserve"> See Comments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25EB81CC" w:rsidR="00036C64" w:rsidRDefault="00A163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BEE79E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6C683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5927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72FF0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56DF2FEC" w:rsidR="00036C64" w:rsidRDefault="00A163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306F1330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1F5FCD"/>
    <w:rsid w:val="00227354"/>
    <w:rsid w:val="002420BB"/>
    <w:rsid w:val="004F6175"/>
    <w:rsid w:val="00623910"/>
    <w:rsid w:val="006E1E63"/>
    <w:rsid w:val="008D2A8D"/>
    <w:rsid w:val="009A69A8"/>
    <w:rsid w:val="009B3DE6"/>
    <w:rsid w:val="00A16332"/>
    <w:rsid w:val="00A9528A"/>
    <w:rsid w:val="00B257A6"/>
    <w:rsid w:val="00B402B4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21</TotalTime>
  <Pages>2</Pages>
  <Words>305</Words>
  <Characters>1744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23</cp:revision>
  <cp:lastPrinted>2012-09-26T15:17:00Z</cp:lastPrinted>
  <dcterms:created xsi:type="dcterms:W3CDTF">2012-09-26T15:11:00Z</dcterms:created>
  <dcterms:modified xsi:type="dcterms:W3CDTF">2018-12-01T03:43:00Z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