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3ECBC7FA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 </w:t>
            </w:r>
            <w:r w:rsidR="00930F34">
              <w:rPr>
                <w:rFonts w:ascii="Tahoma" w:hAnsi="Tahoma"/>
                <w:sz w:val="16"/>
              </w:rPr>
              <w:t>Quit Game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930F34">
              <w:rPr>
                <w:rFonts w:ascii="Tahoma" w:hAnsi="Tahoma"/>
                <w:sz w:val="16"/>
              </w:rPr>
              <w:t xml:space="preserve"> 011</w:t>
            </w:r>
          </w:p>
          <w:p w14:paraId="2DC42CCB" w14:textId="2AC38CC0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30F34">
              <w:rPr>
                <w:rFonts w:ascii="Tahoma" w:hAnsi="Tahoma"/>
                <w:sz w:val="16"/>
              </w:rPr>
              <w:t xml:space="preserve"> Main menu</w:t>
            </w:r>
          </w:p>
          <w:p w14:paraId="59F74268" w14:textId="09232A15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930F34">
              <w:rPr>
                <w:rFonts w:ascii="Tahoma" w:hAnsi="Tahoma"/>
                <w:sz w:val="16"/>
              </w:rPr>
              <w:t xml:space="preserve"> Quit the game from the main menu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22DDF659" w:rsidR="00036C64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</w:t>
            </w:r>
            <w:r w:rsidR="00992F91">
              <w:rPr>
                <w:rFonts w:ascii="Tahoma" w:hAnsi="Tahoma"/>
                <w:sz w:val="16"/>
              </w:rPr>
              <w:t>a.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>iii</w:t>
            </w:r>
          </w:p>
        </w:tc>
        <w:tc>
          <w:tcPr>
            <w:tcW w:w="7740" w:type="dxa"/>
          </w:tcPr>
          <w:p w14:paraId="1AC1671F" w14:textId="2593F58D" w:rsidR="00036C64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Quit the game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25122D04" w:rsidR="009B3DE6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14:paraId="33B11739" w14:textId="4555AD92" w:rsidR="009B3DE6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the main menu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34BEDA7E" w:rsidR="00036C64" w:rsidRDefault="00930F34">
            <w:pPr>
              <w:rPr>
                <w:sz w:val="16"/>
              </w:rPr>
            </w:pPr>
            <w:r>
              <w:rPr>
                <w:sz w:val="16"/>
              </w:rPr>
              <w:t>Player Selects quit game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 w:rsidTr="004D40B9">
        <w:trPr>
          <w:trHeight w:val="359"/>
        </w:trPr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18D0DEA1" w:rsidR="00036C64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608808FB" w:rsidR="00036C64" w:rsidRDefault="004D40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Shut down the game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2CACDF1D" w:rsidR="009B3DE6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7EF83512" w:rsidR="009B3DE6" w:rsidRDefault="00930F34">
            <w:pPr>
              <w:rPr>
                <w:sz w:val="16"/>
              </w:rPr>
            </w:pPr>
            <w:r>
              <w:rPr>
                <w:sz w:val="16"/>
              </w:rPr>
              <w:t>The game is no longer running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 w:rsidTr="00930F34">
        <w:trPr>
          <w:trHeight w:val="377"/>
        </w:trPr>
        <w:tc>
          <w:tcPr>
            <w:tcW w:w="8748" w:type="dxa"/>
          </w:tcPr>
          <w:p w14:paraId="6B57E684" w14:textId="1318F611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  <w:r w:rsidR="00930F34">
              <w:rPr>
                <w:rFonts w:ascii="Tahoma" w:hAnsi="Tahoma"/>
                <w:sz w:val="16"/>
              </w:rPr>
              <w:t xml:space="preserve"> 1</w:t>
            </w:r>
          </w:p>
          <w:p w14:paraId="26334586" w14:textId="3FA4ADD6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92F91">
              <w:rPr>
                <w:rFonts w:ascii="Tahoma" w:hAnsi="Tahoma"/>
                <w:b/>
                <w:sz w:val="16"/>
              </w:rPr>
            </w:r>
            <w:r w:rsidR="00992F9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92F91">
              <w:rPr>
                <w:rFonts w:ascii="Tahoma" w:hAnsi="Tahoma"/>
                <w:sz w:val="16"/>
              </w:rPr>
            </w:r>
            <w:r w:rsidR="00992F9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92F91">
              <w:rPr>
                <w:rFonts w:ascii="Tahoma" w:hAnsi="Tahoma"/>
                <w:sz w:val="16"/>
              </w:rPr>
            </w:r>
            <w:r w:rsidR="00992F9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92F91">
              <w:rPr>
                <w:rFonts w:ascii="Tahoma" w:hAnsi="Tahoma"/>
                <w:sz w:val="16"/>
              </w:rPr>
            </w:r>
            <w:r w:rsidR="00992F9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930F34">
              <w:rPr>
                <w:rFonts w:ascii="Tahoma" w:hAnsi="Tahoma"/>
                <w:sz w:val="16"/>
              </w:rPr>
              <w:t xml:space="preserve"> Per Game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2BADC568" w:rsidR="00036C64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447AF861" w:rsidR="00036C64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3C9773A9" w:rsidR="00036C64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08B5927C" w14:textId="193CECBE" w:rsidR="00036C64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51530067" w:rsidR="00036C64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2430" w:type="dxa"/>
          </w:tcPr>
          <w:p w14:paraId="72FF0AAB" w14:textId="78433EEA" w:rsidR="00036C64" w:rsidRDefault="00930F3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Time to close the application</w:t>
            </w: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4C118D61" w14:textId="7007B6C8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D40B9"/>
    <w:rsid w:val="004F6175"/>
    <w:rsid w:val="00623910"/>
    <w:rsid w:val="006E1E63"/>
    <w:rsid w:val="008D2A8D"/>
    <w:rsid w:val="00930F34"/>
    <w:rsid w:val="00992F91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24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23</cp:revision>
  <cp:lastPrinted>2012-09-26T15:17:00Z</cp:lastPrinted>
  <dcterms:created xsi:type="dcterms:W3CDTF">2012-09-26T15:11:00Z</dcterms:created>
  <dcterms:modified xsi:type="dcterms:W3CDTF">2018-10-12T06:35:00Z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