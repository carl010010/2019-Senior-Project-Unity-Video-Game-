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11A58054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>Number :</w:t>
            </w:r>
            <w:r w:rsidR="00BD7749">
              <w:rPr>
                <w:rFonts w:ascii="Tahoma" w:hAnsi="Tahoma"/>
                <w:sz w:val="16"/>
              </w:rPr>
              <w:t xml:space="preserve"> Resume Game</w:t>
            </w:r>
            <w:r w:rsidR="00036C64">
              <w:rPr>
                <w:rFonts w:ascii="Tahoma" w:hAnsi="Tahoma"/>
                <w:sz w:val="16"/>
              </w:rPr>
              <w:t xml:space="preserve"> 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BD7749">
              <w:rPr>
                <w:rFonts w:ascii="Tahoma" w:hAnsi="Tahoma"/>
                <w:sz w:val="16"/>
              </w:rPr>
              <w:t>022</w:t>
            </w:r>
          </w:p>
          <w:p w14:paraId="2DC42CCB" w14:textId="1538CF2A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BD7749">
              <w:rPr>
                <w:rFonts w:ascii="Tahoma" w:hAnsi="Tahoma"/>
                <w:sz w:val="16"/>
              </w:rPr>
              <w:t xml:space="preserve"> In-game menu</w:t>
            </w:r>
          </w:p>
          <w:p w14:paraId="59F74268" w14:textId="6B96231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E56925">
              <w:rPr>
                <w:rFonts w:ascii="Tahoma" w:hAnsi="Tahoma"/>
                <w:sz w:val="16"/>
              </w:rPr>
              <w:t xml:space="preserve"> </w:t>
            </w:r>
            <w:bookmarkStart w:id="0" w:name="_GoBack"/>
            <w:bookmarkEnd w:id="0"/>
            <w:r w:rsidR="00BD7749">
              <w:rPr>
                <w:rFonts w:ascii="Tahoma" w:hAnsi="Tahoma"/>
                <w:sz w:val="16"/>
              </w:rPr>
              <w:t>Resume the game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 w:rsidTr="00BD7749">
        <w:trPr>
          <w:trHeight w:val="278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500835C2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8.b.i</w:t>
            </w:r>
          </w:p>
        </w:tc>
        <w:tc>
          <w:tcPr>
            <w:tcW w:w="7740" w:type="dxa"/>
          </w:tcPr>
          <w:p w14:paraId="1AC1671F" w14:textId="66033B8D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Resume the game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5107587" w:rsidR="009B3DE6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33B11739" w14:textId="0627BCF1" w:rsidR="00BD7749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Game is paused</w:t>
            </w:r>
          </w:p>
        </w:tc>
      </w:tr>
      <w:tr w:rsidR="00BD7749" w14:paraId="75F04F8D" w14:textId="77777777">
        <w:trPr>
          <w:cantSplit/>
        </w:trPr>
        <w:tc>
          <w:tcPr>
            <w:tcW w:w="558" w:type="dxa"/>
          </w:tcPr>
          <w:p w14:paraId="0A513B72" w14:textId="1F28D33A" w:rsidR="00BD7749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14:paraId="696229F3" w14:textId="7C3C2D69" w:rsidR="00BD7749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In-game menu is open</w:t>
            </w:r>
          </w:p>
        </w:tc>
      </w:tr>
    </w:tbl>
    <w:p w14:paraId="1821D970" w14:textId="680AECB5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103BBAB" w:rsidR="00036C64" w:rsidRDefault="00BD7749">
            <w:pPr>
              <w:rPr>
                <w:sz w:val="16"/>
              </w:rPr>
            </w:pPr>
            <w:r>
              <w:rPr>
                <w:sz w:val="16"/>
              </w:rPr>
              <w:t>Player selects resume game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3AB684AD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070CB4EC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in-game menu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0D856D92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52C9377B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 pause game</w:t>
            </w: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0C62416E" w:rsidR="009B3DE6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7155B1F9" w14:textId="3074C0F9" w:rsidR="009B3DE6" w:rsidRDefault="00BD7749">
            <w:pPr>
              <w:rPr>
                <w:sz w:val="16"/>
              </w:rPr>
            </w:pPr>
            <w:r>
              <w:rPr>
                <w:sz w:val="16"/>
              </w:rPr>
              <w:t>The in-game menu is closed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0A1BEA26" w:rsidR="009B3DE6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14:paraId="0CC668F9" w14:textId="6BF2778A" w:rsidR="009B3DE6" w:rsidRDefault="00BD7749">
            <w:pPr>
              <w:rPr>
                <w:sz w:val="16"/>
              </w:rPr>
            </w:pPr>
            <w:r>
              <w:rPr>
                <w:sz w:val="16"/>
              </w:rPr>
              <w:t>The game is no longer paused</w:t>
            </w: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 w:rsidTr="00BD7749">
        <w:trPr>
          <w:trHeight w:val="305"/>
        </w:trPr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BD7749">
        <w:trPr>
          <w:trHeight w:val="359"/>
        </w:trPr>
        <w:tc>
          <w:tcPr>
            <w:tcW w:w="8748" w:type="dxa"/>
          </w:tcPr>
          <w:p w14:paraId="6B57E684" w14:textId="22659198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Maximum:   </w:t>
            </w:r>
            <w:r w:rsidR="00BD7749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Average:                   (OR)Fixed:</w:t>
            </w:r>
          </w:p>
          <w:p w14:paraId="26334586" w14:textId="2D8F394E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56925">
              <w:rPr>
                <w:rFonts w:ascii="Tahoma" w:hAnsi="Tahoma"/>
                <w:b/>
                <w:sz w:val="16"/>
              </w:rPr>
            </w:r>
            <w:r w:rsidR="00E5692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6925">
              <w:rPr>
                <w:rFonts w:ascii="Tahoma" w:hAnsi="Tahoma"/>
                <w:sz w:val="16"/>
              </w:rPr>
            </w:r>
            <w:r w:rsidR="00E5692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6925">
              <w:rPr>
                <w:rFonts w:ascii="Tahoma" w:hAnsi="Tahoma"/>
                <w:sz w:val="16"/>
              </w:rPr>
            </w:r>
            <w:r w:rsidR="00E5692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6925">
              <w:rPr>
                <w:rFonts w:ascii="Tahoma" w:hAnsi="Tahoma"/>
                <w:sz w:val="16"/>
              </w:rPr>
            </w:r>
            <w:r w:rsidR="00E5692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BD7749">
              <w:rPr>
                <w:rFonts w:ascii="Tahoma" w:hAnsi="Tahoma"/>
                <w:sz w:val="16"/>
              </w:rPr>
              <w:t xml:space="preserve"> Per in game menu opened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4EE5D7CF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6294ECED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14:paraId="06C683A9" w14:textId="06522794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14:paraId="08B5927C" w14:textId="18C50653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59906269" w:rsidR="00036C64" w:rsidRDefault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2430" w:type="dxa"/>
          </w:tcPr>
          <w:p w14:paraId="72FF0AAB" w14:textId="218B1330" w:rsidR="00036C64" w:rsidRDefault="00BD7749" w:rsidP="00BD7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un-pause the game and  close the in-game menu quickly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18BF1C0C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BD7749"/>
    <w:rsid w:val="00CE3A33"/>
    <w:rsid w:val="00D61FDA"/>
    <w:rsid w:val="00E56925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