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3D39AB2C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BE58D7">
              <w:rPr>
                <w:rFonts w:ascii="Tahoma" w:hAnsi="Tahoma"/>
                <w:sz w:val="16"/>
              </w:rPr>
              <w:t xml:space="preserve">In-Game menu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BE58D7">
              <w:rPr>
                <w:rFonts w:ascii="Tahoma" w:hAnsi="Tahoma"/>
                <w:sz w:val="16"/>
              </w:rPr>
              <w:t>020</w:t>
            </w:r>
          </w:p>
          <w:p w14:paraId="2DC42CCB" w14:textId="57547E33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BE58D7">
              <w:rPr>
                <w:rFonts w:ascii="Tahoma" w:hAnsi="Tahoma"/>
                <w:sz w:val="16"/>
              </w:rPr>
              <w:t xml:space="preserve"> In-Game menu</w:t>
            </w:r>
          </w:p>
          <w:p w14:paraId="59F74268" w14:textId="687FCE36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BE58D7">
              <w:rPr>
                <w:rFonts w:ascii="Tahoma" w:hAnsi="Tahoma"/>
                <w:sz w:val="16"/>
              </w:rPr>
              <w:t xml:space="preserve"> Opens in-game menu</w:t>
            </w:r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0A16CB5B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2.h</w:t>
            </w:r>
          </w:p>
        </w:tc>
        <w:tc>
          <w:tcPr>
            <w:tcW w:w="7740" w:type="dxa"/>
          </w:tcPr>
          <w:p w14:paraId="1AC1671F" w14:textId="27841E74" w:rsidR="00036C64" w:rsidRPr="00BE58D7" w:rsidRDefault="00BE58D7">
            <w:pPr>
              <w:rPr>
                <w:rFonts w:ascii="Tahoma" w:hAnsi="Tahoma"/>
                <w:strike/>
                <w:sz w:val="16"/>
              </w:rPr>
            </w:pPr>
            <w:r>
              <w:rPr>
                <w:rFonts w:ascii="Tahoma" w:hAnsi="Tahoma"/>
                <w:sz w:val="16"/>
              </w:rPr>
              <w:t>Player opening in-game menu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6A381F74" w:rsidR="009B3DE6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061B9AB5" w:rsidR="009B3DE6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6C0AD077" w:rsidR="00036C64" w:rsidRDefault="00BE58D7">
            <w:pPr>
              <w:rPr>
                <w:sz w:val="16"/>
              </w:rPr>
            </w:pPr>
            <w:r>
              <w:rPr>
                <w:sz w:val="16"/>
              </w:rPr>
              <w:t>Player hits the escape key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 w:rsidTr="00BE58D7">
        <w:trPr>
          <w:trHeight w:val="143"/>
        </w:trPr>
        <w:tc>
          <w:tcPr>
            <w:tcW w:w="1098" w:type="dxa"/>
          </w:tcPr>
          <w:p w14:paraId="3278595B" w14:textId="163C2262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151A52FF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Pauses game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BE58D7" w14:paraId="19EC29C9" w14:textId="77777777">
        <w:tc>
          <w:tcPr>
            <w:tcW w:w="1098" w:type="dxa"/>
          </w:tcPr>
          <w:p w14:paraId="2F49BAAB" w14:textId="3B8837F5" w:rsidR="00BE58D7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27C5EA94" w:rsidR="00BE58D7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in-game menu</w:t>
            </w:r>
          </w:p>
        </w:tc>
        <w:tc>
          <w:tcPr>
            <w:tcW w:w="1980" w:type="dxa"/>
          </w:tcPr>
          <w:p w14:paraId="00CFEB24" w14:textId="77777777" w:rsidR="00BE58D7" w:rsidRDefault="00BE58D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BE58D7" w:rsidRDefault="00BE58D7">
            <w:pPr>
              <w:rPr>
                <w:rFonts w:ascii="Tahoma" w:hAnsi="Tahoma"/>
                <w:sz w:val="16"/>
              </w:rPr>
            </w:pPr>
          </w:p>
        </w:tc>
      </w:tr>
      <w:tr w:rsidR="00BE58D7" w14:paraId="10959915" w14:textId="77777777">
        <w:tc>
          <w:tcPr>
            <w:tcW w:w="1098" w:type="dxa"/>
          </w:tcPr>
          <w:p w14:paraId="140BCDFA" w14:textId="77777777" w:rsidR="00BE58D7" w:rsidRDefault="00BE58D7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BE58D7" w:rsidRDefault="00BE58D7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BE58D7" w:rsidRDefault="00BE58D7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BE58D7" w:rsidRDefault="00BE58D7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 w:rsidTr="00BE58D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 w:rsidTr="00BE58D7">
        <w:tc>
          <w:tcPr>
            <w:tcW w:w="648" w:type="dxa"/>
          </w:tcPr>
          <w:p w14:paraId="36C9A898" w14:textId="3C927F1C" w:rsidR="009B3DE6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7678E700" w:rsidR="009B3DE6" w:rsidRDefault="00BE58D7">
            <w:pPr>
              <w:rPr>
                <w:sz w:val="16"/>
              </w:rPr>
            </w:pPr>
            <w:r>
              <w:rPr>
                <w:sz w:val="16"/>
              </w:rPr>
              <w:t>In-game menu is open</w:t>
            </w:r>
          </w:p>
        </w:tc>
      </w:tr>
      <w:tr w:rsidR="009B3DE6" w14:paraId="32B5C39E" w14:textId="77777777" w:rsidTr="00BE58D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1742E3CA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In-game menu</w:t>
            </w:r>
          </w:p>
        </w:tc>
        <w:tc>
          <w:tcPr>
            <w:tcW w:w="4950" w:type="dxa"/>
          </w:tcPr>
          <w:p w14:paraId="434EA4C0" w14:textId="7C29685D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120"/>
        <w:gridCol w:w="90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BE58D7" w14:paraId="6882AD40" w14:textId="77777777" w:rsidTr="00BE58D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12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0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BE58D7" w14:paraId="200D52FE" w14:textId="77777777" w:rsidTr="00BE58D7">
        <w:tc>
          <w:tcPr>
            <w:tcW w:w="1728" w:type="dxa"/>
          </w:tcPr>
          <w:p w14:paraId="783D6C7A" w14:textId="17956FB2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120" w:type="dxa"/>
          </w:tcPr>
          <w:p w14:paraId="67778AAA" w14:textId="2DEEBD68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in-game menu will be accessed when the player needs to pause the game, edit settings or quit the game or level.</w:t>
            </w:r>
          </w:p>
        </w:tc>
        <w:tc>
          <w:tcPr>
            <w:tcW w:w="900" w:type="dxa"/>
          </w:tcPr>
          <w:p w14:paraId="700F8FD2" w14:textId="216B4150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BE58D7" w14:paraId="38D5A8E7" w14:textId="77777777" w:rsidTr="00BE58D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12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5B95A986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F0012">
              <w:rPr>
                <w:rFonts w:ascii="Tahoma" w:hAnsi="Tahoma"/>
                <w:b/>
                <w:sz w:val="16"/>
              </w:rPr>
            </w:r>
            <w:r w:rsidR="00BF001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F0012">
              <w:rPr>
                <w:rFonts w:ascii="Tahoma" w:hAnsi="Tahoma"/>
                <w:sz w:val="16"/>
              </w:rPr>
            </w:r>
            <w:r w:rsidR="00BF00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F0012">
              <w:rPr>
                <w:rFonts w:ascii="Tahoma" w:hAnsi="Tahoma"/>
                <w:sz w:val="16"/>
              </w:rPr>
            </w:r>
            <w:r w:rsidR="00BF00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F0012">
              <w:rPr>
                <w:rFonts w:ascii="Tahoma" w:hAnsi="Tahoma"/>
                <w:sz w:val="16"/>
              </w:rPr>
            </w:r>
            <w:r w:rsidR="00BF001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  <w:r w:rsidR="00BE58D7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0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 w:rsidTr="00BE58D7">
        <w:trPr>
          <w:cantSplit/>
        </w:trPr>
        <w:tc>
          <w:tcPr>
            <w:tcW w:w="46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0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 w:rsidTr="00C82A41">
        <w:trPr>
          <w:cantSplit/>
          <w:trHeight w:val="170"/>
        </w:trPr>
        <w:tc>
          <w:tcPr>
            <w:tcW w:w="468" w:type="dxa"/>
          </w:tcPr>
          <w:p w14:paraId="0358ACEC" w14:textId="22369C72" w:rsidR="00036C64" w:rsidRDefault="00C82A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00" w:type="dxa"/>
          </w:tcPr>
          <w:p w14:paraId="7BEE79E0" w14:textId="1D49DFB6" w:rsidR="00036C64" w:rsidRDefault="00C82A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Between</w:t>
            </w:r>
          </w:p>
        </w:tc>
        <w:tc>
          <w:tcPr>
            <w:tcW w:w="810" w:type="dxa"/>
          </w:tcPr>
          <w:p w14:paraId="06C683A9" w14:textId="51E8B420" w:rsidR="00036C64" w:rsidRDefault="00C82A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</w:t>
            </w:r>
          </w:p>
        </w:tc>
        <w:tc>
          <w:tcPr>
            <w:tcW w:w="990" w:type="dxa"/>
          </w:tcPr>
          <w:p w14:paraId="08B5927C" w14:textId="67531992" w:rsidR="00036C64" w:rsidRDefault="00C82A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A08F018" w:rsidR="00036C64" w:rsidRDefault="00C82A4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0.1</w:t>
            </w:r>
          </w:p>
        </w:tc>
        <w:tc>
          <w:tcPr>
            <w:tcW w:w="2430" w:type="dxa"/>
          </w:tcPr>
          <w:p w14:paraId="72FF0AAB" w14:textId="1A9CED09" w:rsidR="00036C64" w:rsidRDefault="00C82A41" w:rsidP="00BF00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Should pause the game and bring up the </w:t>
            </w:r>
            <w:r w:rsidR="00BF0012">
              <w:rPr>
                <w:rFonts w:ascii="Tahoma" w:hAnsi="Tahoma"/>
                <w:sz w:val="16"/>
              </w:rPr>
              <w:t>in-game</w:t>
            </w:r>
            <w:r>
              <w:rPr>
                <w:rFonts w:ascii="Tahoma" w:hAnsi="Tahoma"/>
                <w:sz w:val="16"/>
              </w:rPr>
              <w:t xml:space="preserve"> menu </w:t>
            </w:r>
            <w:r w:rsidR="00BF0012">
              <w:rPr>
                <w:rFonts w:ascii="Tahoma" w:hAnsi="Tahoma"/>
                <w:sz w:val="16"/>
              </w:rPr>
              <w:t>quickly</w:t>
            </w:r>
            <w:bookmarkStart w:id="4" w:name="_GoBack"/>
            <w:bookmarkEnd w:id="4"/>
            <w:r>
              <w:rPr>
                <w:rFonts w:ascii="Tahoma" w:hAnsi="Tahoma"/>
                <w:sz w:val="16"/>
              </w:rPr>
              <w:t>.</w:t>
            </w:r>
          </w:p>
        </w:tc>
      </w:tr>
      <w:tr w:rsidR="00036C64" w14:paraId="4D0B9D61" w14:textId="77777777" w:rsidTr="00BE58D7">
        <w:trPr>
          <w:cantSplit/>
        </w:trPr>
        <w:tc>
          <w:tcPr>
            <w:tcW w:w="46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 w:rsidTr="00BE58D7">
        <w:trPr>
          <w:cantSplit/>
        </w:trPr>
        <w:tc>
          <w:tcPr>
            <w:tcW w:w="46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 w:rsidTr="00BE58D7">
        <w:trPr>
          <w:cantSplit/>
        </w:trPr>
        <w:tc>
          <w:tcPr>
            <w:tcW w:w="46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0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 w:rsidTr="00BE58D7">
        <w:trPr>
          <w:trHeight w:val="386"/>
        </w:trPr>
        <w:tc>
          <w:tcPr>
            <w:tcW w:w="46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0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 w:rsidTr="00BE58D7">
        <w:tc>
          <w:tcPr>
            <w:tcW w:w="468" w:type="dxa"/>
          </w:tcPr>
          <w:p w14:paraId="76FA0DAF" w14:textId="349395F6" w:rsidR="00036C64" w:rsidRDefault="00BE58D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0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 w:rsidTr="00BE58D7">
        <w:tc>
          <w:tcPr>
            <w:tcW w:w="46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 w:rsidTr="00BE58D7">
        <w:tc>
          <w:tcPr>
            <w:tcW w:w="46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 w:rsidTr="00BE58D7">
        <w:tc>
          <w:tcPr>
            <w:tcW w:w="46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0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6D722EC5" w14:textId="77777777" w:rsidR="00036C64" w:rsidRDefault="00036C64"/>
    <w:p w14:paraId="4C118D61" w14:textId="4855E7A2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B671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BE58D7"/>
    <w:rsid w:val="00BF0012"/>
    <w:rsid w:val="00C82A41"/>
    <w:rsid w:val="00CE3A33"/>
    <w:rsid w:val="00D61FDA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29</TotalTime>
  <Pages>3</Pages>
  <Words>324</Words>
  <Characters>1851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23</cp:revision>
  <cp:lastPrinted>2012-09-26T15:17:00Z</cp:lastPrinted>
  <dcterms:created xsi:type="dcterms:W3CDTF">2012-09-26T15:11:00Z</dcterms:created>
  <dcterms:modified xsi:type="dcterms:W3CDTF">2018-10-12T01:40:00Z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