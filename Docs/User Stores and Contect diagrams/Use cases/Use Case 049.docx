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4756933D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982BB6">
              <w:rPr>
                <w:rFonts w:ascii="Tahoma" w:hAnsi="Tahoma"/>
                <w:sz w:val="16"/>
              </w:rPr>
              <w:t>Climbing objects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982BB6">
              <w:rPr>
                <w:rFonts w:ascii="Tahoma" w:hAnsi="Tahoma"/>
                <w:sz w:val="16"/>
              </w:rPr>
              <w:t>049</w:t>
            </w:r>
          </w:p>
          <w:p w14:paraId="2DC42CCB" w14:textId="52C3E05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82BB6">
              <w:rPr>
                <w:rFonts w:ascii="Tahoma" w:hAnsi="Tahoma"/>
                <w:sz w:val="16"/>
              </w:rPr>
              <w:t xml:space="preserve"> Player Movement</w:t>
            </w:r>
          </w:p>
          <w:p w14:paraId="59F74268" w14:textId="3F8318C4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82BB6">
              <w:rPr>
                <w:rFonts w:ascii="Tahoma" w:hAnsi="Tahoma"/>
                <w:sz w:val="16"/>
              </w:rPr>
              <w:t xml:space="preserve"> Allows the player to climb objects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2359EDE6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1.e</w:t>
            </w:r>
          </w:p>
        </w:tc>
        <w:tc>
          <w:tcPr>
            <w:tcW w:w="7740" w:type="dxa"/>
          </w:tcPr>
          <w:p w14:paraId="1AC1671F" w14:textId="194478B4" w:rsidR="00036C64" w:rsidRDefault="00982BB6">
            <w:pPr>
              <w:rPr>
                <w:rFonts w:ascii="Tahoma" w:hAnsi="Tahoma"/>
                <w:sz w:val="16"/>
              </w:rPr>
            </w:pPr>
            <w:r w:rsidRPr="00982BB6">
              <w:rPr>
                <w:rFonts w:ascii="Tahoma" w:hAnsi="Tahoma"/>
                <w:sz w:val="16"/>
              </w:rPr>
              <w:t>climbing ladders, ropes, and chest high objects (walls, fences, windows)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72D74517" w:rsidR="009B3DE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4E9CD786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982BB6" w14:paraId="27C0E182" w14:textId="77777777">
        <w:trPr>
          <w:cantSplit/>
        </w:trPr>
        <w:tc>
          <w:tcPr>
            <w:tcW w:w="558" w:type="dxa"/>
          </w:tcPr>
          <w:p w14:paraId="642E25DD" w14:textId="2D97F239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02 </w:t>
            </w:r>
          </w:p>
        </w:tc>
        <w:tc>
          <w:tcPr>
            <w:tcW w:w="8190" w:type="dxa"/>
          </w:tcPr>
          <w:p w14:paraId="596F8EA9" w14:textId="39343ED0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Next to a climbable object</w:t>
            </w:r>
          </w:p>
        </w:tc>
      </w:tr>
    </w:tbl>
    <w:p w14:paraId="1821D970" w14:textId="7126C2EC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982BB6">
        <w:trPr>
          <w:trHeight w:val="161"/>
        </w:trPr>
        <w:tc>
          <w:tcPr>
            <w:tcW w:w="8748" w:type="dxa"/>
          </w:tcPr>
          <w:p w14:paraId="76057070" w14:textId="4E9BF90A" w:rsidR="00036C64" w:rsidRDefault="00982BB6">
            <w:pPr>
              <w:rPr>
                <w:sz w:val="16"/>
              </w:rPr>
            </w:pPr>
            <w:r>
              <w:rPr>
                <w:sz w:val="16"/>
              </w:rPr>
              <w:t xml:space="preserve">Player right clicking on a </w:t>
            </w:r>
            <w:r>
              <w:rPr>
                <w:rFonts w:ascii="Tahoma" w:hAnsi="Tahoma"/>
                <w:sz w:val="16"/>
              </w:rPr>
              <w:t>climbable object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 w:rsidTr="00982BB6">
        <w:trPr>
          <w:trHeight w:val="251"/>
        </w:trPr>
        <w:tc>
          <w:tcPr>
            <w:tcW w:w="1098" w:type="dxa"/>
          </w:tcPr>
          <w:p w14:paraId="3278595B" w14:textId="50ADC8ED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188C9CF6" w:rsidR="00036C64" w:rsidRDefault="00982BB6" w:rsidP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Climb Ladders and ropes</w:t>
            </w:r>
          </w:p>
        </w:tc>
        <w:tc>
          <w:tcPr>
            <w:tcW w:w="1980" w:type="dxa"/>
          </w:tcPr>
          <w:p w14:paraId="409D766E" w14:textId="616BF6A1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049.1</w:t>
            </w: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656E4D2D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53939FF2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Climbing over objects</w:t>
            </w:r>
          </w:p>
        </w:tc>
        <w:tc>
          <w:tcPr>
            <w:tcW w:w="1980" w:type="dxa"/>
          </w:tcPr>
          <w:p w14:paraId="00CFEB24" w14:textId="05E17807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049.2</w:t>
            </w: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 w:rsidTr="00982BB6">
        <w:trPr>
          <w:trHeight w:val="179"/>
        </w:trPr>
        <w:tc>
          <w:tcPr>
            <w:tcW w:w="1098" w:type="dxa"/>
          </w:tcPr>
          <w:p w14:paraId="140BCDFA" w14:textId="35C6497C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23E9AE03" w14:textId="12FDE295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Jump off of objects</w:t>
            </w:r>
          </w:p>
        </w:tc>
        <w:tc>
          <w:tcPr>
            <w:tcW w:w="1980" w:type="dxa"/>
          </w:tcPr>
          <w:p w14:paraId="56C579C9" w14:textId="098669CA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049.3</w:t>
            </w: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82BB6" w14:paraId="7F9986BA" w14:textId="77777777">
        <w:tc>
          <w:tcPr>
            <w:tcW w:w="648" w:type="dxa"/>
          </w:tcPr>
          <w:p w14:paraId="36C9A898" w14:textId="69AE0A0D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54C475D4" w:rsidR="00982BB6" w:rsidRDefault="00982BB6">
            <w:pPr>
              <w:rPr>
                <w:sz w:val="16"/>
              </w:rPr>
            </w:pPr>
            <w:r>
              <w:rPr>
                <w:sz w:val="16"/>
              </w:rPr>
              <w:t>The player is now in a new location</w:t>
            </w:r>
          </w:p>
        </w:tc>
      </w:tr>
      <w:tr w:rsidR="00982BB6" w14:paraId="32B5C39E" w14:textId="77777777">
        <w:tc>
          <w:tcPr>
            <w:tcW w:w="648" w:type="dxa"/>
          </w:tcPr>
          <w:p w14:paraId="3FD295B7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82BB6" w:rsidRDefault="00982BB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 w:rsidTr="00982BB6">
        <w:trPr>
          <w:trHeight w:val="377"/>
        </w:trPr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982BB6" w14:paraId="6B2A93F7" w14:textId="77777777">
        <w:tc>
          <w:tcPr>
            <w:tcW w:w="1548" w:type="dxa"/>
          </w:tcPr>
          <w:p w14:paraId="15D263E2" w14:textId="1CC1B6BF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Movement</w:t>
            </w:r>
          </w:p>
        </w:tc>
        <w:tc>
          <w:tcPr>
            <w:tcW w:w="4950" w:type="dxa"/>
          </w:tcPr>
          <w:p w14:paraId="434EA4C0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4E8C8E02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Is climbing</w:t>
            </w:r>
          </w:p>
        </w:tc>
      </w:tr>
      <w:tr w:rsidR="00982BB6" w14:paraId="38D4D8C6" w14:textId="77777777">
        <w:tc>
          <w:tcPr>
            <w:tcW w:w="1548" w:type="dxa"/>
          </w:tcPr>
          <w:p w14:paraId="5B7B52BB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832"/>
        <w:gridCol w:w="1188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982BB6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832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188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982BB6" w14:paraId="200D52FE" w14:textId="77777777" w:rsidTr="00982BB6">
        <w:tc>
          <w:tcPr>
            <w:tcW w:w="1728" w:type="dxa"/>
          </w:tcPr>
          <w:p w14:paraId="783D6C7A" w14:textId="67D0FAC7" w:rsidR="00982BB6" w:rsidRDefault="00982BB6" w:rsidP="00982BB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5832" w:type="dxa"/>
          </w:tcPr>
          <w:p w14:paraId="67778AAA" w14:textId="5731A4A5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if the player has used the keyboard</w:t>
            </w:r>
          </w:p>
        </w:tc>
        <w:tc>
          <w:tcPr>
            <w:tcW w:w="1188" w:type="dxa"/>
          </w:tcPr>
          <w:p w14:paraId="700F8FD2" w14:textId="26862D8D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982BB6" w14:paraId="38D5A8E7" w14:textId="77777777" w:rsidTr="00982BB6">
        <w:tc>
          <w:tcPr>
            <w:tcW w:w="1728" w:type="dxa"/>
          </w:tcPr>
          <w:p w14:paraId="3A359CBC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5832" w:type="dxa"/>
          </w:tcPr>
          <w:p w14:paraId="35CAB68F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188" w:type="dxa"/>
          </w:tcPr>
          <w:p w14:paraId="3CCA52C2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0DAC621F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0275A">
              <w:rPr>
                <w:rFonts w:ascii="Tahoma" w:hAnsi="Tahoma"/>
                <w:b/>
                <w:sz w:val="16"/>
              </w:rPr>
            </w:r>
            <w:r w:rsidR="0030275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0275A">
              <w:rPr>
                <w:rFonts w:ascii="Tahoma" w:hAnsi="Tahoma"/>
                <w:sz w:val="16"/>
              </w:rPr>
            </w:r>
            <w:r w:rsidR="003027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0275A">
              <w:rPr>
                <w:rFonts w:ascii="Tahoma" w:hAnsi="Tahoma"/>
                <w:sz w:val="16"/>
              </w:rPr>
            </w:r>
            <w:r w:rsidR="003027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0275A">
              <w:rPr>
                <w:rFonts w:ascii="Tahoma" w:hAnsi="Tahoma"/>
                <w:sz w:val="16"/>
              </w:rPr>
            </w:r>
            <w:r w:rsidR="003027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982BB6">
              <w:rPr>
                <w:rFonts w:ascii="Tahoma" w:hAnsi="Tahoma"/>
                <w:sz w:val="16"/>
              </w:rPr>
              <w:t xml:space="preserve"> </w:t>
            </w:r>
            <w:r w:rsidR="00982BB6">
              <w:rPr>
                <w:rFonts w:ascii="Tahoma" w:hAnsi="Tahoma"/>
                <w:sz w:val="16"/>
              </w:rPr>
              <w:t>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982BB6" w14:paraId="3D4926AD" w14:textId="77777777">
        <w:trPr>
          <w:cantSplit/>
        </w:trPr>
        <w:tc>
          <w:tcPr>
            <w:tcW w:w="378" w:type="dxa"/>
          </w:tcPr>
          <w:p w14:paraId="0358ACEC" w14:textId="568E6276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2F64275A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3BDD0580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1,2,3</w:t>
            </w:r>
          </w:p>
        </w:tc>
        <w:tc>
          <w:tcPr>
            <w:tcW w:w="990" w:type="dxa"/>
          </w:tcPr>
          <w:p w14:paraId="08B5927C" w14:textId="1C2C1336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61E9BDB4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0.016</w:t>
            </w:r>
          </w:p>
        </w:tc>
        <w:tc>
          <w:tcPr>
            <w:tcW w:w="2430" w:type="dxa"/>
          </w:tcPr>
          <w:p w14:paraId="72FF0AAB" w14:textId="5F1FA058" w:rsidR="00982BB6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should be moved as quickly as possible</w:t>
            </w:r>
          </w:p>
        </w:tc>
      </w:tr>
      <w:tr w:rsidR="00982BB6" w14:paraId="4D0B9D61" w14:textId="77777777">
        <w:trPr>
          <w:cantSplit/>
        </w:trPr>
        <w:tc>
          <w:tcPr>
            <w:tcW w:w="378" w:type="dxa"/>
          </w:tcPr>
          <w:p w14:paraId="3A5DA2A0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</w:tr>
      <w:tr w:rsidR="00982BB6" w14:paraId="7776E97E" w14:textId="77777777">
        <w:trPr>
          <w:cantSplit/>
        </w:trPr>
        <w:tc>
          <w:tcPr>
            <w:tcW w:w="378" w:type="dxa"/>
          </w:tcPr>
          <w:p w14:paraId="51A168EE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</w:tr>
      <w:tr w:rsidR="00982BB6" w14:paraId="4D6B0FC3" w14:textId="77777777">
        <w:trPr>
          <w:cantSplit/>
        </w:trPr>
        <w:tc>
          <w:tcPr>
            <w:tcW w:w="378" w:type="dxa"/>
          </w:tcPr>
          <w:p w14:paraId="27E86E7A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982BB6" w:rsidRDefault="00982BB6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2928C27D" w:rsidR="00036C64" w:rsidRDefault="00982BB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5079266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32C1C874" w14:textId="77777777">
        <w:tc>
          <w:tcPr>
            <w:tcW w:w="8748" w:type="dxa"/>
            <w:shd w:val="pct25" w:color="auto" w:fill="FFFFFF"/>
          </w:tcPr>
          <w:p w14:paraId="52C38B3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14:paraId="3289DCF1" w14:textId="77777777">
        <w:tc>
          <w:tcPr>
            <w:tcW w:w="8748" w:type="dxa"/>
          </w:tcPr>
          <w:p w14:paraId="4F33D871" w14:textId="62D904FF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D61FDA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  <w:r w:rsidR="0030275A">
              <w:rPr>
                <w:rFonts w:ascii="Tahoma" w:hAnsi="Tahoma"/>
                <w:sz w:val="16"/>
              </w:rPr>
              <w:t xml:space="preserve"> </w:t>
            </w:r>
            <w:r w:rsidR="0030275A">
              <w:rPr>
                <w:rFonts w:ascii="Tahoma" w:hAnsi="Tahoma"/>
                <w:sz w:val="16"/>
              </w:rPr>
              <w:t>Climb Ladders and ropes</w:t>
            </w:r>
            <w:r w:rsidR="00982BB6">
              <w:rPr>
                <w:rFonts w:ascii="Tahoma" w:hAnsi="Tahoma"/>
                <w:sz w:val="16"/>
              </w:rPr>
              <w:t xml:space="preserve"> UC 049.</w:t>
            </w:r>
            <w:r w:rsidR="0030275A">
              <w:rPr>
                <w:rFonts w:ascii="Tahoma" w:hAnsi="Tahoma"/>
                <w:sz w:val="16"/>
              </w:rPr>
              <w:t>1</w:t>
            </w:r>
          </w:p>
          <w:p w14:paraId="130339C6" w14:textId="4BE23DE5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30275A">
              <w:rPr>
                <w:rFonts w:ascii="Tahoma" w:hAnsi="Tahoma"/>
                <w:sz w:val="16"/>
              </w:rPr>
              <w:t xml:space="preserve"> Allows the player to </w:t>
            </w:r>
            <w:r w:rsidR="0030275A">
              <w:rPr>
                <w:rFonts w:ascii="Tahoma" w:hAnsi="Tahoma"/>
                <w:sz w:val="16"/>
              </w:rPr>
              <w:t>Climb Ladders and ropes</w:t>
            </w:r>
          </w:p>
          <w:p w14:paraId="7DCC28C8" w14:textId="59AE13E0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982BB6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4" w:name="Check6"/>
            <w:r w:rsidR="00982BB6">
              <w:rPr>
                <w:rFonts w:ascii="Tahoma" w:hAnsi="Tahoma"/>
                <w:sz w:val="16"/>
              </w:rPr>
              <w:instrText xml:space="preserve"> FORMCHECKBOX </w:instrText>
            </w:r>
            <w:r w:rsidR="00982BB6">
              <w:rPr>
                <w:rFonts w:ascii="Tahoma" w:hAnsi="Tahoma"/>
                <w:sz w:val="16"/>
              </w:rPr>
            </w:r>
            <w:r w:rsidR="00982BB6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0275A">
              <w:rPr>
                <w:rFonts w:ascii="Tahoma" w:hAnsi="Tahoma"/>
                <w:sz w:val="16"/>
              </w:rPr>
            </w:r>
            <w:r w:rsidR="003027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1C458847" w14:textId="77777777" w:rsidR="00036C64" w:rsidRDefault="00036C64">
            <w:pPr>
              <w:rPr>
                <w:sz w:val="16"/>
              </w:rPr>
            </w:pPr>
          </w:p>
        </w:tc>
      </w:tr>
    </w:tbl>
    <w:p w14:paraId="6DEDD88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C36F051" w14:textId="77777777">
        <w:tc>
          <w:tcPr>
            <w:tcW w:w="8748" w:type="dxa"/>
            <w:shd w:val="pct25" w:color="auto" w:fill="FFFFFF"/>
          </w:tcPr>
          <w:p w14:paraId="589877C0" w14:textId="77777777"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14:paraId="41B49CBA" w14:textId="77777777">
        <w:tc>
          <w:tcPr>
            <w:tcW w:w="8748" w:type="dxa"/>
          </w:tcPr>
          <w:p w14:paraId="12AE3F07" w14:textId="77777777"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 w14:paraId="53A37DFC" w14:textId="77777777">
        <w:tc>
          <w:tcPr>
            <w:tcW w:w="8748" w:type="dxa"/>
          </w:tcPr>
          <w:p w14:paraId="48ED535A" w14:textId="50CF78D1" w:rsidR="009B3DE6" w:rsidRDefault="0030275A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</w:t>
            </w:r>
          </w:p>
        </w:tc>
      </w:tr>
    </w:tbl>
    <w:p w14:paraId="422501A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2A26987F" w14:textId="77777777">
        <w:tc>
          <w:tcPr>
            <w:tcW w:w="8748" w:type="dxa"/>
            <w:gridSpan w:val="2"/>
            <w:shd w:val="pct25" w:color="auto" w:fill="FFFFFF"/>
          </w:tcPr>
          <w:p w14:paraId="20BDBDC9" w14:textId="77777777"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14:paraId="73731B8C" w14:textId="77777777">
        <w:tc>
          <w:tcPr>
            <w:tcW w:w="378" w:type="dxa"/>
          </w:tcPr>
          <w:p w14:paraId="25B4F6C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A6B5A47" w14:textId="416D5B90" w:rsidR="00036C64" w:rsidRDefault="003027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right clicking on a ladder or rope</w:t>
            </w:r>
          </w:p>
        </w:tc>
      </w:tr>
      <w:tr w:rsidR="00036C64" w14:paraId="7B4B8329" w14:textId="77777777">
        <w:tc>
          <w:tcPr>
            <w:tcW w:w="378" w:type="dxa"/>
          </w:tcPr>
          <w:p w14:paraId="21F4CE2F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4796B28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AF3BCD9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14:paraId="137BB448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13A09B8A" w14:textId="77777777"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14:paraId="3E2BD3D8" w14:textId="77777777">
        <w:trPr>
          <w:cantSplit/>
          <w:trHeight w:val="445"/>
        </w:trPr>
        <w:tc>
          <w:tcPr>
            <w:tcW w:w="374" w:type="dxa"/>
          </w:tcPr>
          <w:p w14:paraId="0BBFFC03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5F33A800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5BC0E895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12A77B24" w14:textId="77777777"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14:paraId="2476D833" w14:textId="77777777">
        <w:trPr>
          <w:cantSplit/>
          <w:trHeight w:val="231"/>
        </w:trPr>
        <w:tc>
          <w:tcPr>
            <w:tcW w:w="374" w:type="dxa"/>
          </w:tcPr>
          <w:p w14:paraId="326ACF0D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4695E76F" w14:textId="1B5E6B8C" w:rsidR="00A9528A" w:rsidRDefault="003027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keyboard input to move up or down</w:t>
            </w:r>
          </w:p>
        </w:tc>
        <w:tc>
          <w:tcPr>
            <w:tcW w:w="1581" w:type="dxa"/>
          </w:tcPr>
          <w:p w14:paraId="7FDC72A0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47265425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3CE87FC1" w14:textId="77777777">
        <w:trPr>
          <w:cantSplit/>
          <w:trHeight w:val="231"/>
        </w:trPr>
        <w:tc>
          <w:tcPr>
            <w:tcW w:w="374" w:type="dxa"/>
          </w:tcPr>
          <w:p w14:paraId="7E50DE50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F6D8F55" w14:textId="764AB08A" w:rsidR="00A9528A" w:rsidRDefault="003027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 the player</w:t>
            </w:r>
          </w:p>
        </w:tc>
        <w:tc>
          <w:tcPr>
            <w:tcW w:w="1581" w:type="dxa"/>
          </w:tcPr>
          <w:p w14:paraId="29209BD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307CA4B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0801790C" w14:textId="77777777">
        <w:trPr>
          <w:cantSplit/>
          <w:trHeight w:val="213"/>
        </w:trPr>
        <w:tc>
          <w:tcPr>
            <w:tcW w:w="374" w:type="dxa"/>
          </w:tcPr>
          <w:p w14:paraId="3E79E728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65A5AD6A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1FFAAB14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E81E37F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 w14:paraId="49779FC6" w14:textId="77777777">
        <w:trPr>
          <w:cantSplit/>
          <w:trHeight w:val="231"/>
        </w:trPr>
        <w:tc>
          <w:tcPr>
            <w:tcW w:w="374" w:type="dxa"/>
          </w:tcPr>
          <w:p w14:paraId="3B8D8937" w14:textId="77777777"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3FD5E43D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0BA1C929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8AEEAEE" w14:textId="77777777"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14:paraId="0D395DA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14:paraId="5540880B" w14:textId="77777777">
        <w:tc>
          <w:tcPr>
            <w:tcW w:w="8748" w:type="dxa"/>
            <w:gridSpan w:val="2"/>
            <w:shd w:val="pct25" w:color="auto" w:fill="FFFFFF"/>
          </w:tcPr>
          <w:p w14:paraId="6CCB7B27" w14:textId="77777777"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14:paraId="0F2DEA49" w14:textId="77777777">
        <w:tc>
          <w:tcPr>
            <w:tcW w:w="378" w:type="dxa"/>
          </w:tcPr>
          <w:p w14:paraId="27AFF805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24CAB27B" w14:textId="31FAA683" w:rsidR="00036C64" w:rsidRDefault="003027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has moved</w:t>
            </w:r>
          </w:p>
        </w:tc>
      </w:tr>
      <w:tr w:rsidR="00036C64" w14:paraId="493331FD" w14:textId="77777777">
        <w:tc>
          <w:tcPr>
            <w:tcW w:w="378" w:type="dxa"/>
          </w:tcPr>
          <w:p w14:paraId="6F819E93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5AAD66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7777777" w:rsidR="009B3DE6" w:rsidRDefault="009B3DE6"/>
    <w:p w14:paraId="1050913C" w14:textId="77777777" w:rsidR="0030275A" w:rsidRDefault="0030275A"/>
    <w:p w14:paraId="7DE06730" w14:textId="77777777" w:rsidR="0030275A" w:rsidRDefault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275A" w14:paraId="0A9767D8" w14:textId="77777777" w:rsidTr="00ED79EC">
        <w:tc>
          <w:tcPr>
            <w:tcW w:w="8748" w:type="dxa"/>
            <w:shd w:val="pct25" w:color="auto" w:fill="FFFFFF"/>
          </w:tcPr>
          <w:p w14:paraId="15201377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30275A" w14:paraId="11ABDA66" w14:textId="77777777" w:rsidTr="00ED79EC">
        <w:tc>
          <w:tcPr>
            <w:tcW w:w="8748" w:type="dxa"/>
          </w:tcPr>
          <w:p w14:paraId="6D777201" w14:textId="2FB80DE1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Name\Number:</w:t>
            </w:r>
            <w:r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Climbing over objects  UC 049.</w:t>
            </w:r>
            <w:r>
              <w:rPr>
                <w:rFonts w:ascii="Tahoma" w:hAnsi="Tahoma"/>
                <w:sz w:val="16"/>
              </w:rPr>
              <w:t>2</w:t>
            </w:r>
          </w:p>
          <w:p w14:paraId="1A5D7478" w14:textId="42F946D5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>
              <w:rPr>
                <w:rFonts w:ascii="Tahoma" w:hAnsi="Tahoma"/>
                <w:sz w:val="16"/>
              </w:rPr>
              <w:t xml:space="preserve"> Allows the player to climb over objects</w:t>
            </w:r>
          </w:p>
          <w:p w14:paraId="0E49ECD9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450FFEB9" w14:textId="77777777" w:rsidR="0030275A" w:rsidRDefault="0030275A" w:rsidP="00ED79EC">
            <w:pPr>
              <w:rPr>
                <w:sz w:val="16"/>
              </w:rPr>
            </w:pPr>
          </w:p>
        </w:tc>
      </w:tr>
    </w:tbl>
    <w:p w14:paraId="08E630B5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275A" w14:paraId="205B7C7D" w14:textId="77777777" w:rsidTr="00ED79EC">
        <w:tc>
          <w:tcPr>
            <w:tcW w:w="8748" w:type="dxa"/>
            <w:shd w:val="pct25" w:color="auto" w:fill="FFFFFF"/>
          </w:tcPr>
          <w:p w14:paraId="01E74555" w14:textId="77777777" w:rsidR="0030275A" w:rsidRDefault="0030275A" w:rsidP="00ED79EC">
            <w:pPr>
              <w:pStyle w:val="Heading1"/>
            </w:pPr>
            <w:r>
              <w:t>Insertion Point</w:t>
            </w:r>
          </w:p>
        </w:tc>
      </w:tr>
      <w:tr w:rsidR="0030275A" w14:paraId="16318070" w14:textId="77777777" w:rsidTr="00ED79EC">
        <w:tc>
          <w:tcPr>
            <w:tcW w:w="8748" w:type="dxa"/>
          </w:tcPr>
          <w:p w14:paraId="70C37A23" w14:textId="77777777" w:rsidR="0030275A" w:rsidRDefault="0030275A" w:rsidP="00ED79EC">
            <w:pPr>
              <w:pStyle w:val="Heading5"/>
            </w:pPr>
            <w:r>
              <w:t>Step Inserted After</w:t>
            </w:r>
          </w:p>
        </w:tc>
      </w:tr>
      <w:tr w:rsidR="0030275A" w14:paraId="4C91B44F" w14:textId="77777777" w:rsidTr="00ED79EC">
        <w:tc>
          <w:tcPr>
            <w:tcW w:w="8748" w:type="dxa"/>
          </w:tcPr>
          <w:p w14:paraId="0418F593" w14:textId="77777777" w:rsidR="0030275A" w:rsidRDefault="0030275A" w:rsidP="00ED79EC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</w:t>
            </w:r>
          </w:p>
        </w:tc>
      </w:tr>
    </w:tbl>
    <w:p w14:paraId="0CBF257A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0275A" w14:paraId="49250A84" w14:textId="77777777" w:rsidTr="00ED79EC">
        <w:tc>
          <w:tcPr>
            <w:tcW w:w="8748" w:type="dxa"/>
            <w:gridSpan w:val="2"/>
            <w:shd w:val="pct25" w:color="auto" w:fill="FFFFFF"/>
          </w:tcPr>
          <w:p w14:paraId="1C0D6694" w14:textId="77777777" w:rsidR="0030275A" w:rsidRDefault="0030275A" w:rsidP="00ED79EC">
            <w:pPr>
              <w:pStyle w:val="Heading1"/>
            </w:pPr>
            <w:r>
              <w:t>Pre-Conditions</w:t>
            </w:r>
          </w:p>
        </w:tc>
      </w:tr>
      <w:tr w:rsidR="0030275A" w14:paraId="676A619E" w14:textId="77777777" w:rsidTr="00ED79EC">
        <w:tc>
          <w:tcPr>
            <w:tcW w:w="378" w:type="dxa"/>
          </w:tcPr>
          <w:p w14:paraId="2D11401F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09D5BAC2" w14:textId="701F27E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right clicking on</w:t>
            </w:r>
            <w:r>
              <w:rPr>
                <w:rFonts w:ascii="Tahoma" w:hAnsi="Tahoma"/>
                <w:sz w:val="16"/>
              </w:rPr>
              <w:t xml:space="preserve"> object to climb over</w:t>
            </w:r>
          </w:p>
        </w:tc>
      </w:tr>
      <w:tr w:rsidR="0030275A" w14:paraId="0787FDAD" w14:textId="77777777" w:rsidTr="00ED79EC">
        <w:tc>
          <w:tcPr>
            <w:tcW w:w="378" w:type="dxa"/>
          </w:tcPr>
          <w:p w14:paraId="772FCCA0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7FCA1B58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</w:tbl>
    <w:p w14:paraId="071B8F52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0275A" w14:paraId="48C3BD4B" w14:textId="77777777" w:rsidTr="00ED79EC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4755FC7A" w14:textId="77777777" w:rsidR="0030275A" w:rsidRDefault="0030275A" w:rsidP="00ED79EC">
            <w:pPr>
              <w:pStyle w:val="Heading1"/>
            </w:pPr>
            <w:r>
              <w:t>Alternate Course Steps</w:t>
            </w:r>
          </w:p>
        </w:tc>
      </w:tr>
      <w:tr w:rsidR="0030275A" w14:paraId="57F91810" w14:textId="77777777" w:rsidTr="00ED79EC">
        <w:trPr>
          <w:cantSplit/>
          <w:trHeight w:val="445"/>
        </w:trPr>
        <w:tc>
          <w:tcPr>
            <w:tcW w:w="374" w:type="dxa"/>
          </w:tcPr>
          <w:p w14:paraId="1841D272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30331DFB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3411F35C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2FB1EDB5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30275A" w14:paraId="1912DFE5" w14:textId="77777777" w:rsidTr="0030275A">
        <w:trPr>
          <w:cantSplit/>
          <w:trHeight w:val="260"/>
        </w:trPr>
        <w:tc>
          <w:tcPr>
            <w:tcW w:w="374" w:type="dxa"/>
          </w:tcPr>
          <w:p w14:paraId="0A1CF974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149A903D" w14:textId="7FD2E875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 the player</w:t>
            </w:r>
          </w:p>
        </w:tc>
        <w:tc>
          <w:tcPr>
            <w:tcW w:w="1581" w:type="dxa"/>
          </w:tcPr>
          <w:p w14:paraId="089C3760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6C050EBA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  <w:tr w:rsidR="0030275A" w14:paraId="44FA4BDE" w14:textId="77777777" w:rsidTr="00ED79EC">
        <w:trPr>
          <w:cantSplit/>
          <w:trHeight w:val="231"/>
        </w:trPr>
        <w:tc>
          <w:tcPr>
            <w:tcW w:w="374" w:type="dxa"/>
          </w:tcPr>
          <w:p w14:paraId="04242472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996CB21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28FBA727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594847E0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  <w:tr w:rsidR="0030275A" w14:paraId="04A411E3" w14:textId="77777777" w:rsidTr="00ED79EC">
        <w:trPr>
          <w:cantSplit/>
          <w:trHeight w:val="213"/>
        </w:trPr>
        <w:tc>
          <w:tcPr>
            <w:tcW w:w="374" w:type="dxa"/>
          </w:tcPr>
          <w:p w14:paraId="513D6847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3BD64376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25E6CD47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225DD43E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  <w:tr w:rsidR="0030275A" w14:paraId="6B59373E" w14:textId="77777777" w:rsidTr="00ED79EC">
        <w:trPr>
          <w:cantSplit/>
          <w:trHeight w:val="231"/>
        </w:trPr>
        <w:tc>
          <w:tcPr>
            <w:tcW w:w="374" w:type="dxa"/>
          </w:tcPr>
          <w:p w14:paraId="254EF042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6063CFB1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7023B096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243A4AED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</w:tbl>
    <w:p w14:paraId="58A93ADC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0275A" w14:paraId="1D206383" w14:textId="77777777" w:rsidTr="00ED79EC">
        <w:tc>
          <w:tcPr>
            <w:tcW w:w="8748" w:type="dxa"/>
            <w:gridSpan w:val="2"/>
            <w:shd w:val="pct25" w:color="auto" w:fill="FFFFFF"/>
          </w:tcPr>
          <w:p w14:paraId="6F43F524" w14:textId="77777777" w:rsidR="0030275A" w:rsidRDefault="0030275A" w:rsidP="00ED79EC">
            <w:pPr>
              <w:pStyle w:val="Heading1"/>
            </w:pPr>
            <w:r>
              <w:t>Post-Conditions</w:t>
            </w:r>
          </w:p>
        </w:tc>
      </w:tr>
      <w:tr w:rsidR="0030275A" w14:paraId="4794B76F" w14:textId="77777777" w:rsidTr="00ED79EC">
        <w:tc>
          <w:tcPr>
            <w:tcW w:w="378" w:type="dxa"/>
          </w:tcPr>
          <w:p w14:paraId="7E964EC2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67587531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has moved</w:t>
            </w:r>
          </w:p>
        </w:tc>
      </w:tr>
      <w:tr w:rsidR="0030275A" w14:paraId="27E4E5C8" w14:textId="77777777" w:rsidTr="00ED79EC">
        <w:tc>
          <w:tcPr>
            <w:tcW w:w="378" w:type="dxa"/>
          </w:tcPr>
          <w:p w14:paraId="2F4E06F9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5F6E5CA4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</w:tbl>
    <w:p w14:paraId="08CBF494" w14:textId="77777777" w:rsidR="0030275A" w:rsidRDefault="0030275A"/>
    <w:p w14:paraId="6C7C6223" w14:textId="77777777" w:rsidR="0030275A" w:rsidRDefault="0030275A"/>
    <w:p w14:paraId="7ACDD997" w14:textId="77777777" w:rsidR="0030275A" w:rsidRDefault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275A" w14:paraId="3EE1C426" w14:textId="77777777" w:rsidTr="00ED79EC">
        <w:tc>
          <w:tcPr>
            <w:tcW w:w="8748" w:type="dxa"/>
            <w:shd w:val="pct25" w:color="auto" w:fill="FFFFFF"/>
          </w:tcPr>
          <w:p w14:paraId="7E3E80D7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30275A" w14:paraId="62209CAC" w14:textId="77777777" w:rsidTr="00ED79EC">
        <w:tc>
          <w:tcPr>
            <w:tcW w:w="8748" w:type="dxa"/>
          </w:tcPr>
          <w:p w14:paraId="762EAC02" w14:textId="7474F766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Name\Number: Jump off of objects UC 049.</w:t>
            </w:r>
            <w:r>
              <w:rPr>
                <w:rFonts w:ascii="Tahoma" w:hAnsi="Tahoma"/>
                <w:sz w:val="16"/>
              </w:rPr>
              <w:t>3</w:t>
            </w:r>
          </w:p>
          <w:p w14:paraId="7789D07E" w14:textId="46440BF9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>
              <w:rPr>
                <w:rFonts w:ascii="Tahoma" w:hAnsi="Tahoma"/>
                <w:sz w:val="16"/>
              </w:rPr>
              <w:t xml:space="preserve"> Allows the player to jump off of an object that the player is climbing</w:t>
            </w:r>
          </w:p>
          <w:p w14:paraId="7D107711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14:paraId="7BB4CCC5" w14:textId="77777777" w:rsidR="0030275A" w:rsidRDefault="0030275A" w:rsidP="00ED79EC">
            <w:pPr>
              <w:rPr>
                <w:sz w:val="16"/>
              </w:rPr>
            </w:pPr>
          </w:p>
        </w:tc>
      </w:tr>
    </w:tbl>
    <w:p w14:paraId="18275D1C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275A" w14:paraId="5E92688C" w14:textId="77777777" w:rsidTr="00ED79EC">
        <w:tc>
          <w:tcPr>
            <w:tcW w:w="8748" w:type="dxa"/>
            <w:shd w:val="pct25" w:color="auto" w:fill="FFFFFF"/>
          </w:tcPr>
          <w:p w14:paraId="392BC0DB" w14:textId="77777777" w:rsidR="0030275A" w:rsidRDefault="0030275A" w:rsidP="00ED79EC">
            <w:pPr>
              <w:pStyle w:val="Heading1"/>
            </w:pPr>
            <w:r>
              <w:t>Insertion Point</w:t>
            </w:r>
          </w:p>
        </w:tc>
      </w:tr>
      <w:tr w:rsidR="0030275A" w14:paraId="70BB761D" w14:textId="77777777" w:rsidTr="00ED79EC">
        <w:tc>
          <w:tcPr>
            <w:tcW w:w="8748" w:type="dxa"/>
          </w:tcPr>
          <w:p w14:paraId="31C1BEA4" w14:textId="77777777" w:rsidR="0030275A" w:rsidRDefault="0030275A" w:rsidP="00ED79EC">
            <w:pPr>
              <w:pStyle w:val="Heading5"/>
            </w:pPr>
            <w:r>
              <w:t>Step Inserted After</w:t>
            </w:r>
          </w:p>
        </w:tc>
      </w:tr>
      <w:tr w:rsidR="0030275A" w14:paraId="72F40F19" w14:textId="77777777" w:rsidTr="00ED79EC">
        <w:tc>
          <w:tcPr>
            <w:tcW w:w="8748" w:type="dxa"/>
          </w:tcPr>
          <w:p w14:paraId="62AF1CE3" w14:textId="77777777" w:rsidR="0030275A" w:rsidRDefault="0030275A" w:rsidP="00ED79EC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01</w:t>
            </w:r>
          </w:p>
        </w:tc>
      </w:tr>
    </w:tbl>
    <w:p w14:paraId="17F41BBC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0275A" w14:paraId="36622BD8" w14:textId="77777777" w:rsidTr="00ED79EC">
        <w:tc>
          <w:tcPr>
            <w:tcW w:w="8748" w:type="dxa"/>
            <w:gridSpan w:val="2"/>
            <w:shd w:val="pct25" w:color="auto" w:fill="FFFFFF"/>
          </w:tcPr>
          <w:p w14:paraId="0AD8B346" w14:textId="77777777" w:rsidR="0030275A" w:rsidRDefault="0030275A" w:rsidP="00ED79EC">
            <w:pPr>
              <w:pStyle w:val="Heading1"/>
            </w:pPr>
            <w:r>
              <w:t>Pre-Conditions</w:t>
            </w:r>
          </w:p>
        </w:tc>
      </w:tr>
      <w:tr w:rsidR="0030275A" w14:paraId="02FF227D" w14:textId="77777777" w:rsidTr="00ED79EC">
        <w:tc>
          <w:tcPr>
            <w:tcW w:w="378" w:type="dxa"/>
          </w:tcPr>
          <w:p w14:paraId="6F38C5C6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700821A1" w14:textId="0DF8F92D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climbing an object</w:t>
            </w:r>
          </w:p>
        </w:tc>
      </w:tr>
      <w:tr w:rsidR="0030275A" w14:paraId="3A98A5EE" w14:textId="77777777" w:rsidTr="00ED79EC">
        <w:tc>
          <w:tcPr>
            <w:tcW w:w="378" w:type="dxa"/>
          </w:tcPr>
          <w:p w14:paraId="10DAD8C6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36BAE2B9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</w:tbl>
    <w:p w14:paraId="0D226352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0275A" w14:paraId="39EC3993" w14:textId="77777777" w:rsidTr="00ED79EC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7B48FBAE" w14:textId="77777777" w:rsidR="0030275A" w:rsidRDefault="0030275A" w:rsidP="00ED79EC">
            <w:pPr>
              <w:pStyle w:val="Heading1"/>
            </w:pPr>
            <w:r>
              <w:t>Alternate Course Steps</w:t>
            </w:r>
          </w:p>
        </w:tc>
      </w:tr>
      <w:tr w:rsidR="0030275A" w14:paraId="3365498C" w14:textId="77777777" w:rsidTr="00ED79EC">
        <w:trPr>
          <w:cantSplit/>
          <w:trHeight w:val="445"/>
        </w:trPr>
        <w:tc>
          <w:tcPr>
            <w:tcW w:w="374" w:type="dxa"/>
          </w:tcPr>
          <w:p w14:paraId="36697D84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080104E0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2A24C9A3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605837E6" w14:textId="77777777" w:rsidR="0030275A" w:rsidRDefault="0030275A" w:rsidP="00ED79E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30275A" w14:paraId="28B5EC11" w14:textId="77777777" w:rsidTr="00ED79EC">
        <w:trPr>
          <w:cantSplit/>
          <w:trHeight w:val="231"/>
        </w:trPr>
        <w:tc>
          <w:tcPr>
            <w:tcW w:w="374" w:type="dxa"/>
          </w:tcPr>
          <w:p w14:paraId="4FC35547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13AB6155" w14:textId="41D4F2CD" w:rsidR="0030275A" w:rsidRDefault="0030275A" w:rsidP="003027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keyboard input to jump off the object</w:t>
            </w:r>
            <w:bookmarkStart w:id="6" w:name="_GoBack"/>
            <w:bookmarkEnd w:id="6"/>
          </w:p>
        </w:tc>
        <w:tc>
          <w:tcPr>
            <w:tcW w:w="1581" w:type="dxa"/>
          </w:tcPr>
          <w:p w14:paraId="30C1B9DE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3045823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  <w:tr w:rsidR="0030275A" w14:paraId="560C4907" w14:textId="77777777" w:rsidTr="00ED79EC">
        <w:trPr>
          <w:cantSplit/>
          <w:trHeight w:val="231"/>
        </w:trPr>
        <w:tc>
          <w:tcPr>
            <w:tcW w:w="374" w:type="dxa"/>
          </w:tcPr>
          <w:p w14:paraId="662E083D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0EFEF19E" w14:textId="3862766C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 the player</w:t>
            </w:r>
          </w:p>
        </w:tc>
        <w:tc>
          <w:tcPr>
            <w:tcW w:w="1581" w:type="dxa"/>
          </w:tcPr>
          <w:p w14:paraId="6587EBA0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2A673FEE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  <w:tr w:rsidR="0030275A" w14:paraId="24A88D17" w14:textId="77777777" w:rsidTr="00ED79EC">
        <w:trPr>
          <w:cantSplit/>
          <w:trHeight w:val="213"/>
        </w:trPr>
        <w:tc>
          <w:tcPr>
            <w:tcW w:w="374" w:type="dxa"/>
          </w:tcPr>
          <w:p w14:paraId="305A7AE5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1A296581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4127D630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050BE7D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  <w:tr w:rsidR="0030275A" w14:paraId="717749EF" w14:textId="77777777" w:rsidTr="00ED79EC">
        <w:trPr>
          <w:cantSplit/>
          <w:trHeight w:val="231"/>
        </w:trPr>
        <w:tc>
          <w:tcPr>
            <w:tcW w:w="374" w:type="dxa"/>
          </w:tcPr>
          <w:p w14:paraId="7139705D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439884CA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14:paraId="4D2B0D87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07B2CD36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</w:tbl>
    <w:p w14:paraId="085C544F" w14:textId="77777777" w:rsidR="0030275A" w:rsidRDefault="0030275A" w:rsidP="00302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0275A" w14:paraId="7BBCBFE2" w14:textId="77777777" w:rsidTr="00ED79EC">
        <w:tc>
          <w:tcPr>
            <w:tcW w:w="8748" w:type="dxa"/>
            <w:gridSpan w:val="2"/>
            <w:shd w:val="pct25" w:color="auto" w:fill="FFFFFF"/>
          </w:tcPr>
          <w:p w14:paraId="591AFF30" w14:textId="77777777" w:rsidR="0030275A" w:rsidRDefault="0030275A" w:rsidP="00ED79EC">
            <w:pPr>
              <w:pStyle w:val="Heading1"/>
            </w:pPr>
            <w:r>
              <w:t>Post-Conditions</w:t>
            </w:r>
          </w:p>
        </w:tc>
      </w:tr>
      <w:tr w:rsidR="0030275A" w14:paraId="28999A82" w14:textId="77777777" w:rsidTr="00ED79EC">
        <w:tc>
          <w:tcPr>
            <w:tcW w:w="378" w:type="dxa"/>
          </w:tcPr>
          <w:p w14:paraId="131A2D14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14:paraId="6E400200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has moved</w:t>
            </w:r>
          </w:p>
        </w:tc>
      </w:tr>
      <w:tr w:rsidR="0030275A" w14:paraId="3069F8D9" w14:textId="77777777" w:rsidTr="00ED79EC">
        <w:tc>
          <w:tcPr>
            <w:tcW w:w="378" w:type="dxa"/>
          </w:tcPr>
          <w:p w14:paraId="27C94545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14:paraId="6F732BF3" w14:textId="77777777" w:rsidR="0030275A" w:rsidRDefault="0030275A" w:rsidP="00ED79EC">
            <w:pPr>
              <w:rPr>
                <w:rFonts w:ascii="Tahoma" w:hAnsi="Tahoma"/>
                <w:sz w:val="16"/>
              </w:rPr>
            </w:pPr>
          </w:p>
        </w:tc>
      </w:tr>
    </w:tbl>
    <w:p w14:paraId="134FFA35" w14:textId="77777777" w:rsidR="0030275A" w:rsidRDefault="0030275A"/>
    <w:sectPr w:rsidR="0030275A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30275A"/>
    <w:rsid w:val="004F6175"/>
    <w:rsid w:val="00623910"/>
    <w:rsid w:val="006E1E63"/>
    <w:rsid w:val="008D2A8D"/>
    <w:rsid w:val="00982BB6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30</TotalTime>
  <Pages>4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