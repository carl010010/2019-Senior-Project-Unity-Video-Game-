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5C1759C2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202F9296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10F78521" w14:textId="77777777">
        <w:trPr>
          <w:trHeight w:val="764"/>
        </w:trPr>
        <w:tc>
          <w:tcPr>
            <w:tcW w:w="4518" w:type="dxa"/>
          </w:tcPr>
          <w:p w14:paraId="06DB5C72" w14:textId="25C0E02B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4D4A4B">
              <w:rPr>
                <w:rFonts w:ascii="Tahoma" w:hAnsi="Tahoma"/>
                <w:sz w:val="16"/>
              </w:rPr>
              <w:t>Number :</w:t>
            </w:r>
            <w:proofErr w:type="gramEnd"/>
            <w:r w:rsidR="004D4A4B">
              <w:rPr>
                <w:rFonts w:ascii="Tahoma" w:hAnsi="Tahoma"/>
                <w:sz w:val="16"/>
              </w:rPr>
              <w:t xml:space="preserve">  Play first level</w:t>
            </w:r>
            <w:r w:rsidR="00866C35">
              <w:rPr>
                <w:rFonts w:ascii="Tahoma" w:hAnsi="Tahoma"/>
                <w:sz w:val="16"/>
              </w:rPr>
              <w:t xml:space="preserve">  </w:t>
            </w:r>
            <w:r w:rsidR="000776D9">
              <w:rPr>
                <w:rFonts w:ascii="Tahoma" w:hAnsi="Tahoma"/>
                <w:sz w:val="16"/>
              </w:rPr>
              <w:t>UC 005</w:t>
            </w:r>
          </w:p>
          <w:p w14:paraId="28762349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0776D9">
              <w:rPr>
                <w:rFonts w:ascii="Tahoma" w:hAnsi="Tahoma"/>
                <w:sz w:val="16"/>
              </w:rPr>
              <w:t xml:space="preserve"> Main Menu Interaction</w:t>
            </w:r>
          </w:p>
          <w:p w14:paraId="57345EE4" w14:textId="3CB801CF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0776D9">
              <w:rPr>
                <w:rFonts w:ascii="Tahoma" w:hAnsi="Tahoma"/>
                <w:sz w:val="16"/>
              </w:rPr>
              <w:t xml:space="preserve"> </w:t>
            </w:r>
            <w:r w:rsidR="000776D9" w:rsidRPr="000776D9">
              <w:rPr>
                <w:rFonts w:ascii="Tahoma" w:hAnsi="Tahoma"/>
                <w:sz w:val="16"/>
              </w:rPr>
              <w:t>Vi</w:t>
            </w:r>
            <w:r w:rsidR="00F23736">
              <w:rPr>
                <w:rFonts w:ascii="Tahoma" w:hAnsi="Tahoma"/>
                <w:sz w:val="16"/>
              </w:rPr>
              <w:t>deo game player starts the game</w:t>
            </w:r>
          </w:p>
          <w:p w14:paraId="0F29339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3AACC467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776D9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02BAF11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491232F" w14:textId="77777777">
        <w:tc>
          <w:tcPr>
            <w:tcW w:w="8748" w:type="dxa"/>
            <w:gridSpan w:val="2"/>
            <w:shd w:val="pct25" w:color="auto" w:fill="FFFFFF"/>
          </w:tcPr>
          <w:p w14:paraId="58BF0E36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4F01B058" w14:textId="77777777">
        <w:trPr>
          <w:trHeight w:val="260"/>
        </w:trPr>
        <w:tc>
          <w:tcPr>
            <w:tcW w:w="1008" w:type="dxa"/>
          </w:tcPr>
          <w:p w14:paraId="3EFF8C54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6CB74C94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64BB31FD" w14:textId="77777777">
        <w:trPr>
          <w:trHeight w:val="260"/>
        </w:trPr>
        <w:tc>
          <w:tcPr>
            <w:tcW w:w="1008" w:type="dxa"/>
          </w:tcPr>
          <w:p w14:paraId="0ED6ED13" w14:textId="38150182" w:rsidR="00036C64" w:rsidRDefault="004C210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  <w:r w:rsidR="000776D9">
              <w:rPr>
                <w:rFonts w:ascii="Tahoma" w:hAnsi="Tahoma"/>
                <w:sz w:val="16"/>
              </w:rPr>
              <w:t>.a</w:t>
            </w:r>
            <w:r>
              <w:rPr>
                <w:rFonts w:ascii="Tahoma" w:hAnsi="Tahoma"/>
                <w:sz w:val="16"/>
              </w:rPr>
              <w:t>.i</w:t>
            </w:r>
            <w:r w:rsidR="000776D9">
              <w:rPr>
                <w:rFonts w:ascii="Tahoma" w:hAnsi="Tahoma"/>
                <w:sz w:val="16"/>
              </w:rPr>
              <w:t>.1</w:t>
            </w:r>
          </w:p>
        </w:tc>
        <w:tc>
          <w:tcPr>
            <w:tcW w:w="7740" w:type="dxa"/>
          </w:tcPr>
          <w:p w14:paraId="6651A1DB" w14:textId="77777777" w:rsidR="00036C64" w:rsidRDefault="000776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To allow the player to start the game</w:t>
            </w:r>
          </w:p>
        </w:tc>
      </w:tr>
      <w:tr w:rsidR="00036C64" w14:paraId="3F9ECF9F" w14:textId="77777777">
        <w:trPr>
          <w:trHeight w:val="260"/>
        </w:trPr>
        <w:tc>
          <w:tcPr>
            <w:tcW w:w="1008" w:type="dxa"/>
          </w:tcPr>
          <w:p w14:paraId="7C7992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5EE984F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65973E2E" w14:textId="77777777">
        <w:trPr>
          <w:trHeight w:val="260"/>
        </w:trPr>
        <w:tc>
          <w:tcPr>
            <w:tcW w:w="1008" w:type="dxa"/>
          </w:tcPr>
          <w:p w14:paraId="4A8FE31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0D0721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55A9B7D" w14:textId="77777777">
        <w:trPr>
          <w:trHeight w:val="260"/>
        </w:trPr>
        <w:tc>
          <w:tcPr>
            <w:tcW w:w="1008" w:type="dxa"/>
          </w:tcPr>
          <w:p w14:paraId="7639454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0E24659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00BDC6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78C949B" w14:textId="77777777">
        <w:tc>
          <w:tcPr>
            <w:tcW w:w="8748" w:type="dxa"/>
            <w:gridSpan w:val="3"/>
            <w:shd w:val="pct25" w:color="auto" w:fill="FFFFFF"/>
          </w:tcPr>
          <w:p w14:paraId="02126A81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4E9E7EB7" w14:textId="77777777" w:rsidTr="004B194F">
        <w:trPr>
          <w:trHeight w:val="215"/>
        </w:trPr>
        <w:tc>
          <w:tcPr>
            <w:tcW w:w="2214" w:type="dxa"/>
          </w:tcPr>
          <w:p w14:paraId="072DCB91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02E7283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78FE4B5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0B83C51D" w14:textId="77777777">
        <w:tc>
          <w:tcPr>
            <w:tcW w:w="2214" w:type="dxa"/>
          </w:tcPr>
          <w:p w14:paraId="316FFEFC" w14:textId="77777777" w:rsidR="00036C64" w:rsidRDefault="000776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3095CE7B" w14:textId="77777777" w:rsidR="00036C64" w:rsidRDefault="000776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10/7/18</w:t>
            </w:r>
          </w:p>
        </w:tc>
        <w:tc>
          <w:tcPr>
            <w:tcW w:w="4320" w:type="dxa"/>
          </w:tcPr>
          <w:p w14:paraId="7E1F22B7" w14:textId="77777777" w:rsidR="00036C64" w:rsidRDefault="000776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1CA0E23A" w14:textId="77777777">
        <w:tc>
          <w:tcPr>
            <w:tcW w:w="2214" w:type="dxa"/>
          </w:tcPr>
          <w:p w14:paraId="592D9C1C" w14:textId="0E6744A4" w:rsidR="00036C64" w:rsidRDefault="004B19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45CACF50" w14:textId="2F5DC589" w:rsidR="00036C64" w:rsidRDefault="004B19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80148B" w14:textId="627728AA" w:rsidR="00036C64" w:rsidRDefault="004B19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Added timing and volume </w:t>
            </w:r>
            <w:r w:rsidR="006931A5">
              <w:rPr>
                <w:rFonts w:ascii="Tahoma" w:hAnsi="Tahoma"/>
                <w:sz w:val="16"/>
              </w:rPr>
              <w:t>information</w:t>
            </w:r>
            <w:bookmarkStart w:id="0" w:name="_GoBack"/>
            <w:bookmarkEnd w:id="0"/>
          </w:p>
        </w:tc>
      </w:tr>
      <w:tr w:rsidR="00036C64" w14:paraId="35E5E094" w14:textId="77777777">
        <w:tc>
          <w:tcPr>
            <w:tcW w:w="2214" w:type="dxa"/>
          </w:tcPr>
          <w:p w14:paraId="63139AB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022361E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26FCB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6420EC39" w14:textId="77777777">
        <w:tc>
          <w:tcPr>
            <w:tcW w:w="2214" w:type="dxa"/>
          </w:tcPr>
          <w:p w14:paraId="4EE55C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5023A9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03335A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E1344B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8A0B848" w14:textId="77777777">
        <w:tc>
          <w:tcPr>
            <w:tcW w:w="8748" w:type="dxa"/>
            <w:gridSpan w:val="3"/>
            <w:shd w:val="pct25" w:color="auto" w:fill="FFFFFF"/>
          </w:tcPr>
          <w:p w14:paraId="2440E512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69AA9CAA" w14:textId="77777777">
        <w:tc>
          <w:tcPr>
            <w:tcW w:w="2214" w:type="dxa"/>
          </w:tcPr>
          <w:p w14:paraId="78CA8CB3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0D84BA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37F268C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405DEF28" w14:textId="77777777">
        <w:tc>
          <w:tcPr>
            <w:tcW w:w="2214" w:type="dxa"/>
          </w:tcPr>
          <w:p w14:paraId="5149280F" w14:textId="77777777" w:rsidR="00036C64" w:rsidRDefault="000776D9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14:paraId="7E929C6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59878DF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501D5BF" w14:textId="77777777">
        <w:tc>
          <w:tcPr>
            <w:tcW w:w="2214" w:type="dxa"/>
          </w:tcPr>
          <w:p w14:paraId="6EACB4BC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729E7D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52EF1D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271E325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556EF67" w14:textId="77777777">
        <w:tc>
          <w:tcPr>
            <w:tcW w:w="8748" w:type="dxa"/>
            <w:gridSpan w:val="3"/>
            <w:shd w:val="pct25" w:color="auto" w:fill="FFFFFF"/>
          </w:tcPr>
          <w:p w14:paraId="0623C55B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5907CA5D" w14:textId="77777777">
        <w:tc>
          <w:tcPr>
            <w:tcW w:w="2214" w:type="dxa"/>
          </w:tcPr>
          <w:p w14:paraId="132B16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7718EA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11FAAE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76A11B9" w14:textId="77777777">
        <w:tc>
          <w:tcPr>
            <w:tcW w:w="2214" w:type="dxa"/>
          </w:tcPr>
          <w:p w14:paraId="1AEB3BE3" w14:textId="77777777" w:rsidR="00036C64" w:rsidRDefault="000776D9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4D652EBC" w14:textId="77777777" w:rsidR="00036C64" w:rsidRDefault="000776D9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3DBEAFC6" w14:textId="77777777" w:rsidR="00036C64" w:rsidRDefault="000776D9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31FAB5D8" w14:textId="77777777">
        <w:tc>
          <w:tcPr>
            <w:tcW w:w="2214" w:type="dxa"/>
          </w:tcPr>
          <w:p w14:paraId="1B36DB66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228B8ED4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5EF32C63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720E0F31" w14:textId="77777777">
        <w:tc>
          <w:tcPr>
            <w:tcW w:w="2214" w:type="dxa"/>
          </w:tcPr>
          <w:p w14:paraId="7A1EFE2D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1209F4F8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230781DF" w14:textId="77777777" w:rsidR="00036C64" w:rsidRDefault="00036C64">
            <w:pPr>
              <w:rPr>
                <w:sz w:val="16"/>
              </w:rPr>
            </w:pPr>
          </w:p>
        </w:tc>
      </w:tr>
    </w:tbl>
    <w:p w14:paraId="2069BA1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045D123E" w14:textId="77777777">
        <w:tc>
          <w:tcPr>
            <w:tcW w:w="8748" w:type="dxa"/>
            <w:gridSpan w:val="2"/>
            <w:shd w:val="pct25" w:color="auto" w:fill="FFFFFF"/>
          </w:tcPr>
          <w:p w14:paraId="13141457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68696771" w14:textId="77777777">
        <w:trPr>
          <w:cantSplit/>
        </w:trPr>
        <w:tc>
          <w:tcPr>
            <w:tcW w:w="558" w:type="dxa"/>
          </w:tcPr>
          <w:p w14:paraId="019196B0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494EA053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77575FEF" w14:textId="77777777" w:rsidTr="00C34D28">
        <w:trPr>
          <w:cantSplit/>
          <w:trHeight w:val="125"/>
        </w:trPr>
        <w:tc>
          <w:tcPr>
            <w:tcW w:w="558" w:type="dxa"/>
          </w:tcPr>
          <w:p w14:paraId="2EB256CF" w14:textId="469AEA2D" w:rsidR="009B3DE6" w:rsidRDefault="00C34D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F62B96"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14:paraId="0AB9073D" w14:textId="75A48ED4" w:rsidR="009B3DE6" w:rsidRDefault="00F62B96">
            <w:pPr>
              <w:rPr>
                <w:rFonts w:ascii="Tahoma" w:hAnsi="Tahoma"/>
                <w:sz w:val="16"/>
              </w:rPr>
            </w:pPr>
            <w:r w:rsidRPr="000776D9">
              <w:rPr>
                <w:rFonts w:ascii="Tahoma" w:hAnsi="Tahoma"/>
                <w:sz w:val="16"/>
              </w:rPr>
              <w:t xml:space="preserve">System displays the main </w:t>
            </w:r>
            <w:r w:rsidR="004B194F">
              <w:rPr>
                <w:rFonts w:ascii="Tahoma" w:hAnsi="Tahoma"/>
                <w:sz w:val="16"/>
              </w:rPr>
              <w:t>menu</w:t>
            </w:r>
          </w:p>
        </w:tc>
      </w:tr>
    </w:tbl>
    <w:p w14:paraId="6E085D8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6994F94C" w14:textId="77777777">
        <w:tc>
          <w:tcPr>
            <w:tcW w:w="8748" w:type="dxa"/>
            <w:shd w:val="pct25" w:color="auto" w:fill="FFFFFF"/>
          </w:tcPr>
          <w:p w14:paraId="51F971F1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39F99B92" w14:textId="77777777">
        <w:tc>
          <w:tcPr>
            <w:tcW w:w="8748" w:type="dxa"/>
          </w:tcPr>
          <w:p w14:paraId="132CD525" w14:textId="12CED57E" w:rsidR="00036C64" w:rsidRDefault="00F62B96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>Player selects start game</w:t>
            </w:r>
          </w:p>
        </w:tc>
      </w:tr>
    </w:tbl>
    <w:p w14:paraId="37D2138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063C76F" w14:textId="77777777">
        <w:tc>
          <w:tcPr>
            <w:tcW w:w="8748" w:type="dxa"/>
            <w:gridSpan w:val="4"/>
            <w:shd w:val="pct25" w:color="auto" w:fill="FFFFFF"/>
          </w:tcPr>
          <w:p w14:paraId="11449DBB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0B9D8EF2" w14:textId="77777777" w:rsidTr="004B194F">
        <w:trPr>
          <w:trHeight w:val="449"/>
        </w:trPr>
        <w:tc>
          <w:tcPr>
            <w:tcW w:w="1098" w:type="dxa"/>
          </w:tcPr>
          <w:p w14:paraId="5EE69F2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50746CF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1D860D3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AB6A325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0870A16E" w14:textId="77777777">
        <w:tc>
          <w:tcPr>
            <w:tcW w:w="1098" w:type="dxa"/>
          </w:tcPr>
          <w:p w14:paraId="3C5EA12D" w14:textId="081769A4" w:rsidR="00036C64" w:rsidRDefault="00CB48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F62B96"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14:paraId="155A01EF" w14:textId="3C569E11" w:rsidR="00CB48C1" w:rsidRDefault="00CB48C1" w:rsidP="004B19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displays level select </w:t>
            </w:r>
            <w:r w:rsidR="004B194F">
              <w:rPr>
                <w:rFonts w:ascii="Tahoma" w:hAnsi="Tahoma"/>
                <w:sz w:val="16"/>
              </w:rPr>
              <w:t>menu</w:t>
            </w:r>
          </w:p>
        </w:tc>
        <w:tc>
          <w:tcPr>
            <w:tcW w:w="1980" w:type="dxa"/>
          </w:tcPr>
          <w:p w14:paraId="3908E55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255351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B48C1" w14:paraId="15FFE593" w14:textId="77777777">
        <w:tc>
          <w:tcPr>
            <w:tcW w:w="1098" w:type="dxa"/>
          </w:tcPr>
          <w:p w14:paraId="63EDB50D" w14:textId="7B717697" w:rsidR="00CB48C1" w:rsidRDefault="00CB48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F62B96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14:paraId="3147A77D" w14:textId="1B88B7AD" w:rsidR="00CB48C1" w:rsidRDefault="004B19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</w:t>
            </w:r>
            <w:r w:rsidR="00CB48C1">
              <w:rPr>
                <w:rFonts w:ascii="Tahoma" w:hAnsi="Tahoma"/>
                <w:sz w:val="16"/>
              </w:rPr>
              <w:t xml:space="preserve"> selects level</w:t>
            </w:r>
          </w:p>
        </w:tc>
        <w:tc>
          <w:tcPr>
            <w:tcW w:w="1980" w:type="dxa"/>
          </w:tcPr>
          <w:p w14:paraId="24F1323D" w14:textId="77777777" w:rsidR="00CB48C1" w:rsidRDefault="00CB48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5421211B" w14:textId="77777777" w:rsidR="00CB48C1" w:rsidRDefault="00CB48C1">
            <w:pPr>
              <w:rPr>
                <w:rFonts w:ascii="Tahoma" w:hAnsi="Tahoma"/>
                <w:sz w:val="16"/>
              </w:rPr>
            </w:pPr>
          </w:p>
        </w:tc>
      </w:tr>
      <w:tr w:rsidR="00CB48C1" w14:paraId="601AE209" w14:textId="77777777">
        <w:tc>
          <w:tcPr>
            <w:tcW w:w="1098" w:type="dxa"/>
          </w:tcPr>
          <w:p w14:paraId="1516E6F0" w14:textId="7893715E" w:rsidR="00CB48C1" w:rsidRDefault="00CB48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F62B96"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14:paraId="2AA630F2" w14:textId="77777777" w:rsidR="00CB48C1" w:rsidRDefault="00CB48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 loading screen until level is loaded</w:t>
            </w:r>
          </w:p>
        </w:tc>
        <w:tc>
          <w:tcPr>
            <w:tcW w:w="1980" w:type="dxa"/>
          </w:tcPr>
          <w:p w14:paraId="44B090C0" w14:textId="77777777" w:rsidR="00CB48C1" w:rsidRDefault="00CB48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4ADF19D" w14:textId="77777777" w:rsidR="00CB48C1" w:rsidRDefault="00CB48C1">
            <w:pPr>
              <w:rPr>
                <w:rFonts w:ascii="Tahoma" w:hAnsi="Tahoma"/>
                <w:sz w:val="16"/>
              </w:rPr>
            </w:pPr>
          </w:p>
        </w:tc>
      </w:tr>
    </w:tbl>
    <w:p w14:paraId="025E507C" w14:textId="77777777" w:rsidR="00036C64" w:rsidRDefault="00036C64"/>
    <w:p w14:paraId="77425705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00C0CD5B" w14:textId="77777777">
        <w:tc>
          <w:tcPr>
            <w:tcW w:w="8748" w:type="dxa"/>
            <w:gridSpan w:val="3"/>
            <w:shd w:val="pct25" w:color="auto" w:fill="FFFFFF"/>
          </w:tcPr>
          <w:p w14:paraId="471160F1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5C7A33D9" w14:textId="77777777">
        <w:tc>
          <w:tcPr>
            <w:tcW w:w="2358" w:type="dxa"/>
          </w:tcPr>
          <w:p w14:paraId="7F92BA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B03110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7FB1A0FE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301CD3E8" w14:textId="77777777">
        <w:tc>
          <w:tcPr>
            <w:tcW w:w="2358" w:type="dxa"/>
          </w:tcPr>
          <w:p w14:paraId="5723E42C" w14:textId="6B9ECBC6" w:rsidR="00036C64" w:rsidRDefault="00FC2B3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14:paraId="16F54B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B67971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CFA30B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1DAD32F5" w14:textId="77777777">
        <w:tc>
          <w:tcPr>
            <w:tcW w:w="8748" w:type="dxa"/>
            <w:gridSpan w:val="2"/>
            <w:shd w:val="pct25" w:color="auto" w:fill="FFFFFF"/>
          </w:tcPr>
          <w:p w14:paraId="052CAB1D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93BA027" w14:textId="77777777">
        <w:tc>
          <w:tcPr>
            <w:tcW w:w="648" w:type="dxa"/>
          </w:tcPr>
          <w:p w14:paraId="1888960E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4AF161A4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7D53BE8" w14:textId="77777777">
        <w:tc>
          <w:tcPr>
            <w:tcW w:w="648" w:type="dxa"/>
          </w:tcPr>
          <w:p w14:paraId="6F7BCE42" w14:textId="45FC53C1" w:rsidR="009B3DE6" w:rsidRDefault="00FC2B3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BA4AEDD" w14:textId="7C25F172" w:rsidR="009B3DE6" w:rsidRDefault="00FC2B36">
            <w:pPr>
              <w:rPr>
                <w:sz w:val="16"/>
              </w:rPr>
            </w:pPr>
            <w:r>
              <w:rPr>
                <w:sz w:val="16"/>
              </w:rPr>
              <w:t>The Level is loaded and the player can begin playing</w:t>
            </w:r>
          </w:p>
        </w:tc>
      </w:tr>
      <w:tr w:rsidR="009B3DE6" w14:paraId="0AE3114D" w14:textId="77777777">
        <w:tc>
          <w:tcPr>
            <w:tcW w:w="648" w:type="dxa"/>
          </w:tcPr>
          <w:p w14:paraId="4A683B93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1BC25FD4" w14:textId="77777777" w:rsidR="009B3DE6" w:rsidRDefault="009B3DE6">
            <w:pPr>
              <w:rPr>
                <w:sz w:val="16"/>
              </w:rPr>
            </w:pPr>
          </w:p>
        </w:tc>
      </w:tr>
    </w:tbl>
    <w:p w14:paraId="441B5CD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51AFC011" w14:textId="77777777">
        <w:tc>
          <w:tcPr>
            <w:tcW w:w="8748" w:type="dxa"/>
            <w:gridSpan w:val="3"/>
            <w:shd w:val="pct25" w:color="auto" w:fill="FFFFFF"/>
          </w:tcPr>
          <w:p w14:paraId="68C466F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2D6475D6" w14:textId="77777777">
        <w:tc>
          <w:tcPr>
            <w:tcW w:w="1548" w:type="dxa"/>
          </w:tcPr>
          <w:p w14:paraId="5E6822F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5C115E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2160648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09FC415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7A21563B" w14:textId="77777777">
        <w:tc>
          <w:tcPr>
            <w:tcW w:w="1548" w:type="dxa"/>
          </w:tcPr>
          <w:p w14:paraId="02095F8C" w14:textId="36188E0B" w:rsidR="00036C64" w:rsidRDefault="00FC2B3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Main Menu</w:t>
            </w:r>
          </w:p>
        </w:tc>
        <w:tc>
          <w:tcPr>
            <w:tcW w:w="4950" w:type="dxa"/>
          </w:tcPr>
          <w:p w14:paraId="3CA3384E" w14:textId="670E0845" w:rsidR="00036C64" w:rsidRDefault="00FC2B3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 list of UI elements</w:t>
            </w:r>
          </w:p>
        </w:tc>
        <w:tc>
          <w:tcPr>
            <w:tcW w:w="2250" w:type="dxa"/>
          </w:tcPr>
          <w:p w14:paraId="5CB3D5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2F5AE2A" w14:textId="77777777" w:rsidTr="004B194F">
        <w:trPr>
          <w:trHeight w:val="134"/>
        </w:trPr>
        <w:tc>
          <w:tcPr>
            <w:tcW w:w="1548" w:type="dxa"/>
          </w:tcPr>
          <w:p w14:paraId="6BF5FD6F" w14:textId="50F7B690" w:rsidR="00036C64" w:rsidRDefault="004B19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Level Menu</w:t>
            </w:r>
          </w:p>
        </w:tc>
        <w:tc>
          <w:tcPr>
            <w:tcW w:w="4950" w:type="dxa"/>
          </w:tcPr>
          <w:p w14:paraId="570869A8" w14:textId="7340A605" w:rsidR="00036C64" w:rsidRDefault="004B19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 list of UI elements</w:t>
            </w:r>
          </w:p>
        </w:tc>
        <w:tc>
          <w:tcPr>
            <w:tcW w:w="2250" w:type="dxa"/>
          </w:tcPr>
          <w:p w14:paraId="78CA463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6273BA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621DE56D" w14:textId="77777777">
        <w:tc>
          <w:tcPr>
            <w:tcW w:w="8748" w:type="dxa"/>
            <w:gridSpan w:val="6"/>
            <w:shd w:val="pct25" w:color="auto" w:fill="FFFFFF"/>
          </w:tcPr>
          <w:p w14:paraId="4A27561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183C4CBB" w14:textId="77777777">
        <w:trPr>
          <w:cantSplit/>
        </w:trPr>
        <w:tc>
          <w:tcPr>
            <w:tcW w:w="378" w:type="dxa"/>
          </w:tcPr>
          <w:p w14:paraId="2FF76E3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424C629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076E10B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2483431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5AB1E60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75D293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2A708F9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B41F08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6BB4F58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2085EAD0" w14:textId="77777777">
        <w:trPr>
          <w:cantSplit/>
        </w:trPr>
        <w:tc>
          <w:tcPr>
            <w:tcW w:w="378" w:type="dxa"/>
          </w:tcPr>
          <w:p w14:paraId="5C587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8213D28" w14:textId="20603BD3" w:rsidR="00036C64" w:rsidRDefault="00FC2B3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14:paraId="3E33F75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6AA43C8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9B2561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099E7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1AFB2F9" w14:textId="77777777">
        <w:trPr>
          <w:cantSplit/>
        </w:trPr>
        <w:tc>
          <w:tcPr>
            <w:tcW w:w="378" w:type="dxa"/>
          </w:tcPr>
          <w:p w14:paraId="4C8DF8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7D82C5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CEC178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84E806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6A1201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E5944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C71D4E5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47D7A7AC" w14:textId="77777777">
        <w:tc>
          <w:tcPr>
            <w:tcW w:w="8748" w:type="dxa"/>
            <w:gridSpan w:val="6"/>
            <w:shd w:val="pct25" w:color="auto" w:fill="FFFFFF"/>
          </w:tcPr>
          <w:p w14:paraId="1601384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33388988" w14:textId="77777777">
        <w:trPr>
          <w:cantSplit/>
        </w:trPr>
        <w:tc>
          <w:tcPr>
            <w:tcW w:w="378" w:type="dxa"/>
          </w:tcPr>
          <w:p w14:paraId="374842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A33EFB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657F669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39084E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3A47730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21496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4AE2819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E924A0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7D2FF0D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89C3838" w14:textId="77777777">
        <w:trPr>
          <w:cantSplit/>
        </w:trPr>
        <w:tc>
          <w:tcPr>
            <w:tcW w:w="378" w:type="dxa"/>
          </w:tcPr>
          <w:p w14:paraId="1B00FD4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100047BC" w14:textId="26E3D1B0" w:rsidR="00036C64" w:rsidRDefault="00FC2B3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14:paraId="75CCB5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4963ECB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97D346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734EFF1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29FECBF" w14:textId="77777777">
        <w:trPr>
          <w:cantSplit/>
        </w:trPr>
        <w:tc>
          <w:tcPr>
            <w:tcW w:w="378" w:type="dxa"/>
          </w:tcPr>
          <w:p w14:paraId="5C259EB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A470C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2A4525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74F699A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370BC2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06EE64D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49FDEE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76ACFD1A" w14:textId="77777777">
        <w:tc>
          <w:tcPr>
            <w:tcW w:w="8748" w:type="dxa"/>
            <w:gridSpan w:val="3"/>
            <w:shd w:val="pct25" w:color="auto" w:fill="FFFFFF"/>
          </w:tcPr>
          <w:p w14:paraId="4D9F633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58CA1917" w14:textId="77777777">
        <w:tc>
          <w:tcPr>
            <w:tcW w:w="1728" w:type="dxa"/>
          </w:tcPr>
          <w:p w14:paraId="6576D8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1B58373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224C00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587EEB2E" w14:textId="77777777">
        <w:tc>
          <w:tcPr>
            <w:tcW w:w="1728" w:type="dxa"/>
          </w:tcPr>
          <w:p w14:paraId="5C317C6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717DFD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81ED7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135C798" w14:textId="77777777">
        <w:tc>
          <w:tcPr>
            <w:tcW w:w="1728" w:type="dxa"/>
          </w:tcPr>
          <w:p w14:paraId="181129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65708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29049E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36ED7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15A5D3A7" w14:textId="77777777">
        <w:tc>
          <w:tcPr>
            <w:tcW w:w="8748" w:type="dxa"/>
            <w:shd w:val="pct25" w:color="auto" w:fill="FFFFFF"/>
          </w:tcPr>
          <w:p w14:paraId="11416AA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34A4CA51" w14:textId="77777777">
        <w:tc>
          <w:tcPr>
            <w:tcW w:w="8748" w:type="dxa"/>
          </w:tcPr>
          <w:p w14:paraId="15B5639F" w14:textId="2D07E02F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</w:t>
            </w:r>
            <w:r w:rsidR="00866C35">
              <w:rPr>
                <w:rFonts w:ascii="Tahoma" w:hAnsi="Tahoma"/>
                <w:sz w:val="16"/>
              </w:rPr>
              <w:t xml:space="preserve">                  Minimum: </w:t>
            </w:r>
            <w:r>
              <w:rPr>
                <w:rFonts w:ascii="Tahoma" w:hAnsi="Tahoma"/>
                <w:sz w:val="16"/>
              </w:rPr>
              <w:t xml:space="preserve">                      Maximum:  </w:t>
            </w:r>
            <w:r w:rsidR="00B47BA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Average:    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14:paraId="6ABB75D8" w14:textId="3054FC3E" w:rsidR="00036C64" w:rsidRDefault="00036C64" w:rsidP="00B47BAE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6931A5">
              <w:rPr>
                <w:rFonts w:ascii="Tahoma" w:hAnsi="Tahoma"/>
                <w:b/>
                <w:sz w:val="16"/>
              </w:rPr>
            </w:r>
            <w:r w:rsidR="006931A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931A5">
              <w:rPr>
                <w:rFonts w:ascii="Tahoma" w:hAnsi="Tahoma"/>
                <w:sz w:val="16"/>
              </w:rPr>
            </w:r>
            <w:r w:rsidR="006931A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931A5">
              <w:rPr>
                <w:rFonts w:ascii="Tahoma" w:hAnsi="Tahoma"/>
                <w:sz w:val="16"/>
              </w:rPr>
            </w:r>
            <w:r w:rsidR="006931A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931A5">
              <w:rPr>
                <w:rFonts w:ascii="Tahoma" w:hAnsi="Tahoma"/>
                <w:sz w:val="16"/>
              </w:rPr>
            </w:r>
            <w:r w:rsidR="006931A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866C35">
              <w:rPr>
                <w:rFonts w:ascii="Tahoma" w:hAnsi="Tahoma"/>
                <w:sz w:val="16"/>
              </w:rPr>
              <w:t xml:space="preserve"> </w:t>
            </w:r>
            <w:r w:rsidR="00B47BAE">
              <w:rPr>
                <w:rFonts w:ascii="Tahoma" w:hAnsi="Tahoma"/>
                <w:sz w:val="16"/>
              </w:rPr>
              <w:t>Once while in main menu</w:t>
            </w:r>
          </w:p>
        </w:tc>
      </w:tr>
    </w:tbl>
    <w:p w14:paraId="30F260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6AF2B02B" w14:textId="77777777">
        <w:tc>
          <w:tcPr>
            <w:tcW w:w="8748" w:type="dxa"/>
            <w:gridSpan w:val="8"/>
            <w:shd w:val="pct25" w:color="auto" w:fill="FFFFFF"/>
          </w:tcPr>
          <w:p w14:paraId="5D5A441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501B906E" w14:textId="77777777" w:rsidTr="00F62B96">
        <w:trPr>
          <w:cantSplit/>
          <w:trHeight w:val="377"/>
        </w:trPr>
        <w:tc>
          <w:tcPr>
            <w:tcW w:w="378" w:type="dxa"/>
          </w:tcPr>
          <w:p w14:paraId="7B5D59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750DB0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03F073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A98CB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12B3C58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15AD071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29F692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736B270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70C42B5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30BFFB6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53433DF3" w14:textId="77777777">
        <w:trPr>
          <w:cantSplit/>
        </w:trPr>
        <w:tc>
          <w:tcPr>
            <w:tcW w:w="378" w:type="dxa"/>
          </w:tcPr>
          <w:p w14:paraId="4C809DC8" w14:textId="14A9DCD6" w:rsidR="00036C64" w:rsidRDefault="00F62B9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D31E8FB" w14:textId="2B4CBBE2" w:rsidR="00036C64" w:rsidRDefault="00F62B9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7EC3D187" w14:textId="5389CAC5" w:rsidR="00036C64" w:rsidRDefault="00F62B9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990" w:type="dxa"/>
          </w:tcPr>
          <w:p w14:paraId="394A1B0F" w14:textId="6834B6EA" w:rsidR="00036C64" w:rsidRDefault="00F62B9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6AFCE16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25FBC7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DCD8330" w14:textId="495A168F" w:rsidR="00036C64" w:rsidRDefault="00F62B9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2430" w:type="dxa"/>
          </w:tcPr>
          <w:p w14:paraId="402E8223" w14:textId="7D665171" w:rsidR="00036C64" w:rsidRDefault="00F62B9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to take to long to load the level.</w:t>
            </w:r>
          </w:p>
        </w:tc>
      </w:tr>
      <w:tr w:rsidR="00036C64" w14:paraId="61CB9D7A" w14:textId="77777777">
        <w:trPr>
          <w:cantSplit/>
        </w:trPr>
        <w:tc>
          <w:tcPr>
            <w:tcW w:w="378" w:type="dxa"/>
          </w:tcPr>
          <w:p w14:paraId="55AC66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1F1746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70CA09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A7A7C2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7F9CB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4F50D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81BE31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0E30F3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5CCA835F" w14:textId="77777777">
        <w:trPr>
          <w:cantSplit/>
        </w:trPr>
        <w:tc>
          <w:tcPr>
            <w:tcW w:w="378" w:type="dxa"/>
          </w:tcPr>
          <w:p w14:paraId="5B652B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34C94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BEB043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20C9D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8F0C51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7C71D3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CB890A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F9185E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31DEB40" w14:textId="77777777">
        <w:trPr>
          <w:cantSplit/>
        </w:trPr>
        <w:tc>
          <w:tcPr>
            <w:tcW w:w="378" w:type="dxa"/>
          </w:tcPr>
          <w:p w14:paraId="601EC3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4E607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4D69BA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81D3B6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47C45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E7934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AD3048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C617DA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DD6B496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8561C22" w14:textId="77777777">
        <w:tc>
          <w:tcPr>
            <w:tcW w:w="8748" w:type="dxa"/>
            <w:gridSpan w:val="7"/>
            <w:shd w:val="pct25" w:color="auto" w:fill="FFFFFF"/>
          </w:tcPr>
          <w:p w14:paraId="30DAE37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121C8415" w14:textId="77777777" w:rsidTr="00F62B96">
        <w:tc>
          <w:tcPr>
            <w:tcW w:w="378" w:type="dxa"/>
          </w:tcPr>
          <w:p w14:paraId="7A82298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6E7F1BF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1D5FE3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02B7492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4C7CFE2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7230155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39AF60E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18265877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FE4C2DD" w14:textId="77777777" w:rsidTr="00F62B96">
        <w:trPr>
          <w:trHeight w:val="215"/>
        </w:trPr>
        <w:tc>
          <w:tcPr>
            <w:tcW w:w="378" w:type="dxa"/>
          </w:tcPr>
          <w:p w14:paraId="6B03CB9B" w14:textId="52935261" w:rsidR="00036C64" w:rsidRDefault="00F62B9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0BA6D912" w14:textId="78CC383D" w:rsidR="00036C64" w:rsidRDefault="00F62B9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1350" w:type="dxa"/>
          </w:tcPr>
          <w:p w14:paraId="1AE2406A" w14:textId="4D9676AB" w:rsidR="00036C64" w:rsidRDefault="00F62B9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Mb</w:t>
            </w:r>
          </w:p>
        </w:tc>
        <w:tc>
          <w:tcPr>
            <w:tcW w:w="1080" w:type="dxa"/>
          </w:tcPr>
          <w:p w14:paraId="74CDD0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6D09F2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C76115A" w14:textId="2053575D" w:rsidR="00036C64" w:rsidRDefault="00F62B9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20mb</w:t>
            </w:r>
          </w:p>
        </w:tc>
        <w:tc>
          <w:tcPr>
            <w:tcW w:w="2790" w:type="dxa"/>
          </w:tcPr>
          <w:p w14:paraId="38848B67" w14:textId="384B4B13" w:rsidR="00036C64" w:rsidRDefault="00F62B9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SWAG of data needed to load level</w:t>
            </w:r>
          </w:p>
        </w:tc>
      </w:tr>
      <w:tr w:rsidR="00036C64" w14:paraId="78B5C47C" w14:textId="77777777" w:rsidTr="00F62B96">
        <w:tc>
          <w:tcPr>
            <w:tcW w:w="378" w:type="dxa"/>
          </w:tcPr>
          <w:p w14:paraId="161466F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7BEBA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B0826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2B1C8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95300D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0542B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1818565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6F000868" w14:textId="77777777" w:rsidTr="00F62B96">
        <w:tc>
          <w:tcPr>
            <w:tcW w:w="378" w:type="dxa"/>
          </w:tcPr>
          <w:p w14:paraId="703FCAA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A4F0B9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257D6B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79FD15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92F624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9D93B6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3DC94F9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AB1F04C" w14:textId="77777777" w:rsidTr="00F62B96">
        <w:tc>
          <w:tcPr>
            <w:tcW w:w="378" w:type="dxa"/>
          </w:tcPr>
          <w:p w14:paraId="6F4F7D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79B3E8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79BB8FE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B8C3AE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BB98C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0E1490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3DBCAF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75C4163" w14:textId="77777777" w:rsidR="00036C64" w:rsidRDefault="00036C64"/>
    <w:sectPr w:rsidR="00036C64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0776D9"/>
    <w:rsid w:val="001B6710"/>
    <w:rsid w:val="00227354"/>
    <w:rsid w:val="00344094"/>
    <w:rsid w:val="004B194F"/>
    <w:rsid w:val="004C210D"/>
    <w:rsid w:val="004D4A4B"/>
    <w:rsid w:val="00623910"/>
    <w:rsid w:val="006931A5"/>
    <w:rsid w:val="006E1E63"/>
    <w:rsid w:val="00866C35"/>
    <w:rsid w:val="009A69A8"/>
    <w:rsid w:val="009B3DE6"/>
    <w:rsid w:val="00A9528A"/>
    <w:rsid w:val="00B257A6"/>
    <w:rsid w:val="00B402B4"/>
    <w:rsid w:val="00B47BAE"/>
    <w:rsid w:val="00BC7D8C"/>
    <w:rsid w:val="00C34D28"/>
    <w:rsid w:val="00CB48C1"/>
    <w:rsid w:val="00CE3A33"/>
    <w:rsid w:val="00D61FDA"/>
    <w:rsid w:val="00F23736"/>
    <w:rsid w:val="00F46F25"/>
    <w:rsid w:val="00F62B96"/>
    <w:rsid w:val="00F87A99"/>
    <w:rsid w:val="00FC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EC678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22</TotalTime>
  <Pages>2</Pages>
  <Words>346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8</cp:revision>
  <cp:lastPrinted>2012-09-26T15:17:00Z</cp:lastPrinted>
  <dcterms:created xsi:type="dcterms:W3CDTF">2018-10-08T05:06:00Z</dcterms:created>
  <dcterms:modified xsi:type="dcterms:W3CDTF">2018-12-01T02:29:00Z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